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92109666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  <w:lang w:eastAsia="fr-FR"/>
        </w:rPr>
      </w:sdtEndPr>
      <w:sdtContent>
        <w:p w:rsidR="0026671F" w:rsidRDefault="00297886" w:rsidP="00C04210">
          <w:r w:rsidRPr="00297886">
            <w:t xml:space="preserve"> </w:t>
          </w:r>
        </w:p>
        <w:p w:rsidR="0026671F" w:rsidRDefault="0026671F" w:rsidP="00130B18">
          <w:pPr>
            <w:jc w:val="center"/>
          </w:pPr>
        </w:p>
        <w:p w:rsidR="0026671F" w:rsidRDefault="0026671F"/>
        <w:p w:rsidR="0026671F" w:rsidRDefault="0026671F"/>
        <w:p w:rsidR="00F43C4E" w:rsidRPr="00F43C4E" w:rsidRDefault="00442409" w:rsidP="00212520">
          <w:pPr>
            <w:rPr>
              <w:rFonts w:eastAsiaTheme="majorEastAsia"/>
              <w:color w:val="FFFFFF" w:themeColor="background1"/>
              <w:sz w:val="84"/>
              <w:szCs w:val="84"/>
            </w:rPr>
            <w:sectPr w:rsidR="00F43C4E" w:rsidRPr="00F43C4E" w:rsidSect="00297653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134" w:right="1134" w:bottom="1134" w:left="1134" w:header="709" w:footer="709" w:gutter="0"/>
              <w:pgNumType w:start="0"/>
              <w:cols w:space="708"/>
              <w:titlePg/>
              <w:docGrid w:linePitch="360"/>
            </w:sectPr>
          </w:pPr>
          <w:r w:rsidRPr="005F5562">
            <w:rPr>
              <w:rFonts w:eastAsiaTheme="majorEastAsia"/>
              <w:noProof/>
              <w:sz w:val="72"/>
              <w:szCs w:val="7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0028E1F" wp14:editId="6D13188C">
                    <wp:simplePos x="0" y="0"/>
                    <wp:positionH relativeFrom="column">
                      <wp:posOffset>-413385</wp:posOffset>
                    </wp:positionH>
                    <wp:positionV relativeFrom="paragraph">
                      <wp:posOffset>1758315</wp:posOffset>
                    </wp:positionV>
                    <wp:extent cx="6424295" cy="1403985"/>
                    <wp:effectExtent l="0" t="0" r="0" b="2540"/>
                    <wp:wrapNone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2429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96"/>
                                  </w:rPr>
                                  <w:alias w:val="Titre "/>
                                  <w:tag w:val=""/>
                                  <w:id w:val="30443551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5562" w:rsidRPr="005F5562" w:rsidRDefault="00937581">
                                    <w:pPr>
                                      <w:rPr>
                                        <w:sz w:val="96"/>
                                      </w:rPr>
                                    </w:pPr>
                                    <w:r>
                                      <w:rPr>
                                        <w:sz w:val="96"/>
                                      </w:rPr>
                                      <w:t xml:space="preserve">Document de Suivi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0028E1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-32.55pt;margin-top:138.45pt;width:505.8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" stroked="f">
                    <v:textbox style="mso-fit-shape-to-text:t">
                      <w:txbxContent>
                        <w:sdt>
                          <w:sdtPr>
                            <w:rPr>
                              <w:sz w:val="96"/>
                            </w:rPr>
                            <w:alias w:val="Titre "/>
                            <w:tag w:val=""/>
                            <w:id w:val="30443551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F5562" w:rsidRPr="005F5562" w:rsidRDefault="00937581">
                              <w:pPr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sz w:val="96"/>
                                </w:rPr>
                                <w:t xml:space="preserve">Document de Suivi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734265">
            <w:rPr>
              <w:rFonts w:eastAsiaTheme="majorEastAsia"/>
              <w:noProof/>
              <w:sz w:val="72"/>
              <w:szCs w:val="72"/>
              <w:lang w:eastAsia="fr-FR"/>
            </w:rPr>
            <w:drawing>
              <wp:anchor distT="0" distB="0" distL="114300" distR="114300" simplePos="0" relativeHeight="251668480" behindDoc="0" locked="0" layoutInCell="1" allowOverlap="1" wp14:anchorId="73684F90" wp14:editId="03C14D23">
                <wp:simplePos x="0" y="0"/>
                <wp:positionH relativeFrom="margin">
                  <wp:posOffset>4689475</wp:posOffset>
                </wp:positionH>
                <wp:positionV relativeFrom="margin">
                  <wp:posOffset>7776845</wp:posOffset>
                </wp:positionV>
                <wp:extent cx="1791335" cy="1266825"/>
                <wp:effectExtent l="0" t="0" r="0" b="0"/>
                <wp:wrapSquare wrapText="bothSides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ntoine\Dropbox\MTI\template\logoepi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133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77CD8">
            <w:rPr>
              <w:noProof/>
              <w:lang w:eastAsia="fr-FR"/>
            </w:rPr>
            <w:drawing>
              <wp:anchor distT="0" distB="0" distL="114300" distR="114300" simplePos="0" relativeHeight="251673600" behindDoc="1" locked="0" layoutInCell="1" allowOverlap="1" wp14:anchorId="78BD49E2" wp14:editId="10C868C7">
                <wp:simplePos x="0" y="0"/>
                <wp:positionH relativeFrom="column">
                  <wp:posOffset>2804768</wp:posOffset>
                </wp:positionH>
                <wp:positionV relativeFrom="paragraph">
                  <wp:posOffset>6694018</wp:posOffset>
                </wp:positionV>
                <wp:extent cx="1610412" cy="1060704"/>
                <wp:effectExtent l="0" t="0" r="8890" b="6350"/>
                <wp:wrapNone/>
                <wp:docPr id="6" name="Image 0" descr="m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412" cy="1060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B14F8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C40C158" wp14:editId="7B460683">
                    <wp:simplePos x="0" y="0"/>
                    <wp:positionH relativeFrom="margin">
                      <wp:posOffset>-544838</wp:posOffset>
                    </wp:positionH>
                    <wp:positionV relativeFrom="margin">
                      <wp:posOffset>4954270</wp:posOffset>
                    </wp:positionV>
                    <wp:extent cx="2321560" cy="1958975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21560" cy="1958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28"/>
                                    <w:szCs w:val="40"/>
                                  </w:rPr>
                                  <w:alias w:val="Auteur"/>
                                  <w:id w:val="-764073245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671F" w:rsidRPr="005F5562" w:rsidRDefault="00442409">
                                    <w:pPr>
                                      <w:suppressOverlap/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  <w:t xml:space="preserve">Julien DUBOIS, Arnaud DHENIN, Nicolas FAURE, </w:t>
                                    </w:r>
                                    <w:r w:rsidR="00937581"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  <w:t>Kevin WASER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A6A6A6" w:themeColor="background1" w:themeShade="A6"/>
                                  </w:rPr>
                                  <w:alias w:val="Mots clés "/>
                                  <w:tag w:val=""/>
                                  <w:id w:val="-131633182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671F" w:rsidRPr="005F5562" w:rsidRDefault="003A78AB">
                                    <w:pPr>
                                      <w:rPr>
                                        <w:color w:val="A6A6A6" w:themeColor="background1" w:themeShade="A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</w:rPr>
                                      <w:t xml:space="preserve">PLIC-LEAP-MOTION-OCULUS-RIFT-ESCAPE-SUVI </w:t>
                                    </w:r>
                                  </w:p>
                                </w:sdtContent>
                              </w:sdt>
                              <w:p w:rsidR="0026671F" w:rsidRDefault="00161526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fldChar w:fldCharType="separate"/>
                                </w:r>
                                <w:r w:rsidR="00F75393">
                                  <w:rPr>
                                    <w:noProof/>
                                    <w:color w:val="A6A6A6" w:themeColor="background1" w:themeShade="A6"/>
                                  </w:rPr>
                                  <w:t>4</w: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fldChar w:fldCharType="end"/>
                                </w:r>
                                <w:r w:rsidR="00577B57" w:rsidRPr="005F5562">
                                  <w:rPr>
                                    <w:color w:val="A6A6A6" w:themeColor="background1" w:themeShade="A6"/>
                                  </w:rPr>
                                  <w:t xml:space="preserve"> Pages</w:t>
                                </w:r>
                              </w:p>
                              <w:sdt>
                                <w:sdtPr>
                                  <w:rPr>
                                    <w:color w:val="A6A6A6" w:themeColor="background1" w:themeShade="A6"/>
                                  </w:rPr>
                                  <w:alias w:val="Date de publication"/>
                                  <w:tag w:val=""/>
                                  <w:id w:val="10602143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6-13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F5562" w:rsidRDefault="002B3EF0">
                                    <w:pPr>
                                      <w:rPr>
                                        <w:color w:val="A6A6A6" w:themeColor="background1" w:themeShade="A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</w:rPr>
                                      <w:t>13/06/2013</w:t>
                                    </w:r>
                                  </w:p>
                                </w:sdtContent>
                              </w:sdt>
                              <w:p w:rsidR="005F5562" w:rsidRPr="005F5562" w:rsidRDefault="00F70C61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</w:rPr>
                                  <w:t xml:space="preserve">Version </w:t>
                                </w:r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alias w:val="Version"/>
                                    <w:tag w:val=""/>
                                    <w:id w:val="722790353"/>
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B3EF0">
                                      <w:rPr>
                                        <w:color w:val="A6A6A6" w:themeColor="background1" w:themeShade="A6"/>
                                      </w:rPr>
                                      <w:t>1</w:t>
                                    </w:r>
                                    <w:r w:rsidRPr="00C02D46">
                                      <w:rPr>
                                        <w:color w:val="A6A6A6" w:themeColor="background1" w:themeShade="A6"/>
                                      </w:rPr>
                                      <w:t>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40C15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7" o:spid="_x0000_s1027" type="#_x0000_t202" style="position:absolute;margin-left:-42.9pt;margin-top:390.1pt;width:182.8pt;height:1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eastAsiaTheme="majorEastAsia" w:cstheme="majorBidi"/>
                              <w:color w:val="595959" w:themeColor="text1" w:themeTint="A6"/>
                              <w:sz w:val="28"/>
                              <w:szCs w:val="40"/>
                            </w:rPr>
                            <w:alias w:val="Auteur"/>
                            <w:id w:val="-764073245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26671F" w:rsidRPr="005F5562" w:rsidRDefault="00442409">
                              <w:pPr>
                                <w:suppressOverlap/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  <w:t xml:space="preserve">Julien DUBOIS, Arnaud DHENIN, Nicolas FAURE, </w:t>
                              </w:r>
                              <w:r w:rsidR="00937581"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  <w:t>Kevin WASER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6A6A6" w:themeColor="background1" w:themeShade="A6"/>
                            </w:rPr>
                            <w:alias w:val="Mots clés "/>
                            <w:tag w:val=""/>
                            <w:id w:val="-131633182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:rsidR="0026671F" w:rsidRPr="005F5562" w:rsidRDefault="003A78A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</w:rPr>
                                <w:t xml:space="preserve">PLIC-LEAP-MOTION-OCULUS-RIFT-ESCAPE-SUVI </w:t>
                              </w:r>
                            </w:p>
                          </w:sdtContent>
                        </w:sdt>
                        <w:p w:rsidR="0026671F" w:rsidRDefault="00161526">
                          <w:pPr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color w:val="A6A6A6" w:themeColor="background1" w:themeShade="A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F75393">
                            <w:rPr>
                              <w:noProof/>
                              <w:color w:val="A6A6A6" w:themeColor="background1" w:themeShade="A6"/>
                            </w:rPr>
                            <w:t>4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end"/>
                          </w:r>
                          <w:r w:rsidR="00577B57" w:rsidRPr="005F5562">
                            <w:rPr>
                              <w:color w:val="A6A6A6" w:themeColor="background1" w:themeShade="A6"/>
                            </w:rPr>
                            <w:t xml:space="preserve"> Pages</w:t>
                          </w:r>
                        </w:p>
                        <w:sdt>
                          <w:sdtPr>
                            <w:rPr>
                              <w:color w:val="A6A6A6" w:themeColor="background1" w:themeShade="A6"/>
                            </w:rPr>
                            <w:alias w:val="Date de publication"/>
                            <w:tag w:val=""/>
                            <w:id w:val="10602143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6-13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F5562" w:rsidRDefault="002B3EF0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</w:rPr>
                                <w:t>13/06/2013</w:t>
                              </w:r>
                            </w:p>
                          </w:sdtContent>
                        </w:sdt>
                        <w:p w:rsidR="005F5562" w:rsidRPr="005F5562" w:rsidRDefault="00F70C61">
                          <w:pPr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color w:val="A6A6A6" w:themeColor="background1" w:themeShade="A6"/>
                            </w:rPr>
                            <w:t xml:space="preserve">Version </w:t>
                          </w:r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alias w:val="Version"/>
                              <w:tag w:val=""/>
                              <w:id w:val="722790353"/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B3EF0">
                                <w:rPr>
                                  <w:color w:val="A6A6A6" w:themeColor="background1" w:themeShade="A6"/>
                                </w:rPr>
                                <w:t>1</w:t>
                              </w:r>
                              <w:r w:rsidRPr="00C02D46">
                                <w:rPr>
                                  <w:color w:val="A6A6A6" w:themeColor="background1" w:themeShade="A6"/>
                                </w:rPr>
                                <w:t>.0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F556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74BC9C" wp14:editId="4174919A">
                    <wp:simplePos x="0" y="0"/>
                    <wp:positionH relativeFrom="column">
                      <wp:posOffset>-545465</wp:posOffset>
                    </wp:positionH>
                    <wp:positionV relativeFrom="paragraph">
                      <wp:posOffset>2917190</wp:posOffset>
                    </wp:positionV>
                    <wp:extent cx="5403215" cy="450850"/>
                    <wp:effectExtent l="0" t="0" r="0" b="635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3215" cy="450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7886" w:rsidRPr="005F5562" w:rsidRDefault="001C422D">
                                <w:pPr>
                                  <w:rPr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</w:rPr>
                                    <w:alias w:val="Sous-titre"/>
                                    <w:id w:val="-59756309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78AB">
                                      <w:rPr>
                                        <w:sz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A7822">
                                  <w:rPr>
                                    <w:sz w:val="32"/>
                                  </w:rPr>
                                  <w:t>Projet Rift Escape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74BC9C" id="Zone de texte 1" o:spid="_x0000_s1028" type="#_x0000_t202" style="position:absolute;margin-left:-42.95pt;margin-top:229.7pt;width:425.4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" filled="f" stroked="f" strokeweight=".5pt">
                    <v:textbox>
                      <w:txbxContent>
                        <w:p w:rsidR="00297886" w:rsidRPr="005F5562" w:rsidRDefault="00B62EC1">
                          <w:pPr>
                            <w:rPr>
                              <w:sz w:val="32"/>
                            </w:rPr>
                          </w:pPr>
                          <w:sdt>
                            <w:sdtPr>
                              <w:rPr>
                                <w:sz w:val="32"/>
                              </w:rPr>
                              <w:alias w:val="Sous-titre"/>
                              <w:id w:val="-59756309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78AB">
                                <w:rPr>
                                  <w:sz w:val="32"/>
                                </w:rPr>
                                <w:t xml:space="preserve">     </w:t>
                              </w:r>
                            </w:sdtContent>
                          </w:sdt>
                          <w:r w:rsidR="007A7822">
                            <w:rPr>
                              <w:sz w:val="32"/>
                            </w:rPr>
                            <w:t>Projet Rift Escape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61858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0A1922C" wp14:editId="2171574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7718887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18887" cy="3703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7886" w:rsidRDefault="00297886" w:rsidP="0029788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10A1922C" id="Rectangle 388" o:spid="_x0000_s1029" style="position:absolute;margin-left:0;margin-top:0;width:607.8pt;height:291.6pt;z-index:-251657216;visibility:visible;mso-wrap-style:square;mso-width-percent:0;mso-height-percent:450;mso-top-percent:590;mso-wrap-distance-left:9pt;mso-wrap-distance-top:0;mso-wrap-distance-right:9pt;mso-wrap-distance-bottom:0;mso-position-horizontal:center;mso-position-horizontal-relative:margin;mso-position-vertical-relative:margin;mso-width-percent: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" filled="f" stroked="f" strokeweight="2pt">
                    <v:textbox>
                      <w:txbxContent>
                        <w:p w:rsidR="00297886" w:rsidRDefault="00297886" w:rsidP="00297886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6671F">
            <w:rPr>
              <w:rFonts w:eastAsiaTheme="majorEastAsia"/>
              <w:sz w:val="72"/>
              <w:szCs w:val="72"/>
            </w:rPr>
            <w:br w:type="page"/>
          </w:r>
        </w:p>
      </w:sdtContent>
    </w:sdt>
    <w:p w:rsidR="00720189" w:rsidRPr="00212520" w:rsidRDefault="0026671F" w:rsidP="00212520">
      <w:pPr>
        <w:rPr>
          <w:b/>
          <w:sz w:val="28"/>
        </w:rPr>
      </w:pPr>
      <w:r w:rsidRPr="00212520">
        <w:rPr>
          <w:b/>
          <w:sz w:val="28"/>
        </w:rPr>
        <w:lastRenderedPageBreak/>
        <w:t>Propriétés du document</w:t>
      </w:r>
    </w:p>
    <w:tbl>
      <w:tblPr>
        <w:tblStyle w:val="MediumList2"/>
        <w:tblW w:w="9912" w:type="dxa"/>
        <w:tblLook w:val="04A0" w:firstRow="1" w:lastRow="0" w:firstColumn="1" w:lastColumn="0" w:noHBand="0" w:noVBand="1"/>
      </w:tblPr>
      <w:tblGrid>
        <w:gridCol w:w="2126"/>
        <w:gridCol w:w="7786"/>
      </w:tblGrid>
      <w:tr w:rsidR="00A36643" w:rsidRPr="004B5AAD" w:rsidTr="007D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right w:val="single" w:sz="8" w:space="0" w:color="000000" w:themeColor="text1"/>
            </w:tcBorders>
          </w:tcPr>
          <w:p w:rsidR="00A36643" w:rsidRPr="000A2D4B" w:rsidRDefault="00A36643" w:rsidP="005C2B00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Auteur</w:t>
            </w:r>
          </w:p>
        </w:tc>
        <w:tc>
          <w:tcPr>
            <w:tcW w:w="7786" w:type="dxa"/>
            <w:tcBorders>
              <w:left w:val="single" w:sz="8" w:space="0" w:color="000000" w:themeColor="text1"/>
            </w:tcBorders>
          </w:tcPr>
          <w:p w:rsidR="00A36643" w:rsidRPr="002745B0" w:rsidRDefault="001C422D" w:rsidP="005C2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auto"/>
              </w:rPr>
            </w:pPr>
            <w:sdt>
              <w:sdtPr>
                <w:rPr>
                  <w:rFonts w:ascii="Calibri" w:hAnsi="Calibri"/>
                </w:rPr>
                <w:alias w:val="Auteur"/>
                <w:id w:val="18285934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442409">
                  <w:rPr>
                    <w:rFonts w:ascii="Calibri" w:hAnsi="Calibri"/>
                  </w:rPr>
                  <w:t>Julien DUBOIS, Arnaud DHENIN, Nicolas FAURE, Kevin WASER</w:t>
                </w:r>
              </w:sdtContent>
            </w:sdt>
          </w:p>
        </w:tc>
      </w:tr>
      <w:tr w:rsidR="00A36643" w:rsidRPr="004B5AAD" w:rsidTr="0036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36643" w:rsidRPr="000A2D4B" w:rsidRDefault="00A36643" w:rsidP="005C2B00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Version</w:t>
            </w:r>
          </w:p>
        </w:tc>
        <w:tc>
          <w:tcPr>
            <w:tcW w:w="7786" w:type="dxa"/>
          </w:tcPr>
          <w:p w:rsidR="00A36643" w:rsidRPr="002745B0" w:rsidRDefault="001C422D" w:rsidP="00606626">
            <w:pPr>
              <w:tabs>
                <w:tab w:val="left" w:pos="32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sdt>
              <w:sdtPr>
                <w:rPr>
                  <w:rFonts w:ascii="Calibri" w:hAnsi="Calibri"/>
                </w:rPr>
                <w:alias w:val="Version"/>
                <w:tag w:val="Version"/>
                <w:id w:val="18285929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2B3EF0">
                  <w:rPr>
                    <w:rFonts w:ascii="Calibri" w:hAnsi="Calibri"/>
                  </w:rPr>
                  <w:t>1.0</w:t>
                </w:r>
              </w:sdtContent>
            </w:sdt>
          </w:p>
        </w:tc>
      </w:tr>
      <w:tr w:rsidR="00A36643" w:rsidRPr="004B5AAD" w:rsidTr="003618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36643" w:rsidRPr="000A2D4B" w:rsidRDefault="00A36643" w:rsidP="005C2B00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Nombre de pages</w:t>
            </w:r>
          </w:p>
        </w:tc>
        <w:tc>
          <w:tcPr>
            <w:tcW w:w="7786" w:type="dxa"/>
          </w:tcPr>
          <w:p w:rsidR="00A36643" w:rsidRPr="002745B0" w:rsidRDefault="00161526" w:rsidP="005C2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NUMPAGES   \* MERGEFORMAT </w:instrText>
            </w:r>
            <w:r>
              <w:rPr>
                <w:rFonts w:ascii="Calibri" w:hAnsi="Calibri"/>
              </w:rPr>
              <w:fldChar w:fldCharType="separate"/>
            </w:r>
            <w:r w:rsidR="00F75393">
              <w:rPr>
                <w:rFonts w:ascii="Calibri" w:hAnsi="Calibri"/>
                <w:noProof/>
              </w:rPr>
              <w:t>4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3676D9" w:rsidRPr="00F75393" w:rsidTr="00710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676D9" w:rsidRPr="000A2D4B" w:rsidRDefault="003676D9" w:rsidP="007106AE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Références</w:t>
            </w:r>
          </w:p>
        </w:tc>
        <w:tc>
          <w:tcPr>
            <w:tcW w:w="7786" w:type="dxa"/>
          </w:tcPr>
          <w:sdt>
            <w:sdtPr>
              <w:rPr>
                <w:lang w:val="en-US"/>
              </w:rPr>
              <w:alias w:val="Mots clés "/>
              <w:id w:val="-73124330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3676D9" w:rsidRPr="00541DE0" w:rsidRDefault="003A78AB" w:rsidP="00B84F6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color w:val="auto"/>
                    <w:lang w:val="en-US"/>
                  </w:rPr>
                </w:pPr>
                <w:r w:rsidRPr="00541DE0">
                  <w:rPr>
                    <w:lang w:val="en-US"/>
                  </w:rPr>
                  <w:t xml:space="preserve">PLIC-LEAP-MOTION-OCULUS-RIFT-ESCAPE-SUVI </w:t>
                </w:r>
              </w:p>
            </w:sdtContent>
          </w:sdt>
        </w:tc>
      </w:tr>
      <w:tr w:rsidR="00A36643" w:rsidRPr="00A05259" w:rsidTr="003618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36643" w:rsidRPr="000A2D4B" w:rsidRDefault="003676D9" w:rsidP="005C2B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 fichier</w:t>
            </w:r>
          </w:p>
        </w:tc>
        <w:tc>
          <w:tcPr>
            <w:tcW w:w="7786" w:type="dxa"/>
          </w:tcPr>
          <w:p w:rsidR="00A36643" w:rsidRPr="00130B18" w:rsidRDefault="000D2EE6" w:rsidP="00367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auto"/>
                <w:lang w:val="en-US"/>
              </w:rPr>
            </w:pPr>
            <w:proofErr w:type="spellStart"/>
            <w:r>
              <w:t>DocumentSuivi</w:t>
            </w:r>
            <w:proofErr w:type="spellEnd"/>
          </w:p>
        </w:tc>
      </w:tr>
    </w:tbl>
    <w:p w:rsidR="00DA68F4" w:rsidRPr="00A05259" w:rsidRDefault="00DA68F4">
      <w:pPr>
        <w:rPr>
          <w:lang w:val="en-US"/>
        </w:rPr>
      </w:pPr>
    </w:p>
    <w:p w:rsidR="0026671F" w:rsidRPr="00212520" w:rsidRDefault="00A36643" w:rsidP="00212520">
      <w:pPr>
        <w:rPr>
          <w:b/>
          <w:sz w:val="28"/>
        </w:rPr>
      </w:pPr>
      <w:r w:rsidRPr="00212520">
        <w:rPr>
          <w:b/>
          <w:sz w:val="28"/>
        </w:rPr>
        <w:t>Historique du document</w:t>
      </w:r>
    </w:p>
    <w:tbl>
      <w:tblPr>
        <w:tblStyle w:val="MediumList2"/>
        <w:tblW w:w="9918" w:type="dxa"/>
        <w:tblLayout w:type="fixed"/>
        <w:tblLook w:val="04A0" w:firstRow="1" w:lastRow="0" w:firstColumn="1" w:lastColumn="0" w:noHBand="0" w:noVBand="1"/>
      </w:tblPr>
      <w:tblGrid>
        <w:gridCol w:w="2268"/>
        <w:gridCol w:w="1080"/>
        <w:gridCol w:w="1350"/>
        <w:gridCol w:w="5220"/>
      </w:tblGrid>
      <w:tr w:rsidR="00A36643" w:rsidRPr="002745B0" w:rsidTr="00361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A36643" w:rsidRPr="007D57BB" w:rsidRDefault="00A36643" w:rsidP="005C2B00">
            <w:pPr>
              <w:jc w:val="center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Date de révision</w:t>
            </w:r>
          </w:p>
        </w:tc>
        <w:tc>
          <w:tcPr>
            <w:tcW w:w="1080" w:type="dxa"/>
          </w:tcPr>
          <w:p w:rsidR="00A36643" w:rsidRPr="007D57BB" w:rsidRDefault="00A36643" w:rsidP="005C2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Version</w:t>
            </w:r>
          </w:p>
        </w:tc>
        <w:tc>
          <w:tcPr>
            <w:tcW w:w="1350" w:type="dxa"/>
          </w:tcPr>
          <w:p w:rsidR="00A36643" w:rsidRPr="007D57BB" w:rsidRDefault="00A36643" w:rsidP="005C2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Auteur</w:t>
            </w:r>
          </w:p>
        </w:tc>
        <w:tc>
          <w:tcPr>
            <w:tcW w:w="5220" w:type="dxa"/>
          </w:tcPr>
          <w:p w:rsidR="00A36643" w:rsidRPr="007D57BB" w:rsidRDefault="00A36643" w:rsidP="005C2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Changements</w:t>
            </w:r>
          </w:p>
        </w:tc>
      </w:tr>
      <w:tr w:rsidR="00A36643" w:rsidRPr="002745B0" w:rsidTr="0036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36643" w:rsidRPr="002745B0" w:rsidRDefault="00A36643" w:rsidP="005C2B00">
            <w:pPr>
              <w:rPr>
                <w:rFonts w:asciiTheme="minorHAnsi" w:hAnsiTheme="minorHAnsi"/>
                <w:b/>
                <w:color w:val="auto"/>
              </w:rPr>
            </w:pPr>
          </w:p>
        </w:tc>
        <w:tc>
          <w:tcPr>
            <w:tcW w:w="1080" w:type="dxa"/>
          </w:tcPr>
          <w:p w:rsidR="00A36643" w:rsidRPr="002745B0" w:rsidRDefault="00461690" w:rsidP="005C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1</w:t>
            </w:r>
            <w:r w:rsidR="005F5562">
              <w:rPr>
                <w:rFonts w:asciiTheme="minorHAnsi" w:hAnsiTheme="minorHAnsi"/>
                <w:color w:val="auto"/>
              </w:rPr>
              <w:t>.0</w:t>
            </w:r>
          </w:p>
        </w:tc>
        <w:tc>
          <w:tcPr>
            <w:tcW w:w="1350" w:type="dxa"/>
          </w:tcPr>
          <w:p w:rsidR="00A36643" w:rsidRPr="002745B0" w:rsidRDefault="008157AF" w:rsidP="005C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WASER_K</w:t>
            </w:r>
          </w:p>
        </w:tc>
        <w:tc>
          <w:tcPr>
            <w:tcW w:w="5220" w:type="dxa"/>
          </w:tcPr>
          <w:p w:rsidR="00A36643" w:rsidRPr="002745B0" w:rsidRDefault="00A36643" w:rsidP="005C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</w:p>
        </w:tc>
      </w:tr>
    </w:tbl>
    <w:p w:rsidR="00A36643" w:rsidRPr="002745B0" w:rsidRDefault="00A36643">
      <w:pPr>
        <w:rPr>
          <w:sz w:val="24"/>
        </w:rPr>
      </w:pPr>
    </w:p>
    <w:sdt>
      <w:sdtPr>
        <w:rPr>
          <w:rFonts w:eastAsiaTheme="minorHAnsi"/>
          <w:sz w:val="20"/>
          <w:u w:val="single"/>
        </w:rPr>
        <w:id w:val="-1788262987"/>
        <w:docPartObj>
          <w:docPartGallery w:val="Table of Contents"/>
          <w:docPartUnique/>
        </w:docPartObj>
      </w:sdtPr>
      <w:sdtEndPr>
        <w:rPr>
          <w:rFonts w:eastAsiaTheme="minorEastAsia"/>
          <w:u w:val="none"/>
        </w:rPr>
      </w:sdtEndPr>
      <w:sdtContent>
        <w:p w:rsidR="00430F9E" w:rsidRPr="004423EE" w:rsidRDefault="00430F9E" w:rsidP="004423EE">
          <w:pPr>
            <w:pStyle w:val="mtiTableMatires"/>
            <w:rPr>
              <w:u w:val="single"/>
            </w:rPr>
          </w:pPr>
          <w:r w:rsidRPr="004423EE">
            <w:rPr>
              <w:u w:val="single"/>
            </w:rPr>
            <w:t>Table des matières</w:t>
          </w:r>
        </w:p>
        <w:p w:rsidR="00C10C2C" w:rsidRDefault="004423EE">
          <w:pPr>
            <w:pStyle w:val="TOC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411952323" w:history="1">
            <w:r w:rsidR="00C10C2C" w:rsidRPr="00956FA7">
              <w:rPr>
                <w:rStyle w:val="Hyperlink"/>
                <w:noProof/>
              </w:rPr>
              <w:t>Tâches effectuées pour ce suivi</w:t>
            </w:r>
            <w:r w:rsidR="00C10C2C">
              <w:rPr>
                <w:noProof/>
                <w:webHidden/>
              </w:rPr>
              <w:tab/>
            </w:r>
            <w:r w:rsidR="00C10C2C">
              <w:rPr>
                <w:noProof/>
                <w:webHidden/>
              </w:rPr>
              <w:fldChar w:fldCharType="begin"/>
            </w:r>
            <w:r w:rsidR="00C10C2C">
              <w:rPr>
                <w:noProof/>
                <w:webHidden/>
              </w:rPr>
              <w:instrText xml:space="preserve"> PAGEREF _Toc411952323 \h </w:instrText>
            </w:r>
            <w:r w:rsidR="00C10C2C">
              <w:rPr>
                <w:noProof/>
                <w:webHidden/>
              </w:rPr>
            </w:r>
            <w:r w:rsidR="00C10C2C">
              <w:rPr>
                <w:noProof/>
                <w:webHidden/>
              </w:rPr>
              <w:fldChar w:fldCharType="separate"/>
            </w:r>
            <w:r w:rsidR="00F75393">
              <w:rPr>
                <w:noProof/>
                <w:webHidden/>
              </w:rPr>
              <w:t>3</w:t>
            </w:r>
            <w:r w:rsidR="00C10C2C">
              <w:rPr>
                <w:noProof/>
                <w:webHidden/>
              </w:rPr>
              <w:fldChar w:fldCharType="end"/>
            </w:r>
          </w:hyperlink>
        </w:p>
        <w:p w:rsidR="00C10C2C" w:rsidRDefault="001C422D">
          <w:pPr>
            <w:pStyle w:val="TOC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11952324" w:history="1">
            <w:r w:rsidR="00C10C2C" w:rsidRPr="00956FA7">
              <w:rPr>
                <w:rStyle w:val="Hyperlink"/>
                <w:noProof/>
              </w:rPr>
              <w:t>Tâches effectuées</w:t>
            </w:r>
            <w:r w:rsidR="00C10C2C">
              <w:rPr>
                <w:noProof/>
                <w:webHidden/>
              </w:rPr>
              <w:tab/>
            </w:r>
            <w:r w:rsidR="00C10C2C">
              <w:rPr>
                <w:noProof/>
                <w:webHidden/>
              </w:rPr>
              <w:fldChar w:fldCharType="begin"/>
            </w:r>
            <w:r w:rsidR="00C10C2C">
              <w:rPr>
                <w:noProof/>
                <w:webHidden/>
              </w:rPr>
              <w:instrText xml:space="preserve"> PAGEREF _Toc411952324 \h </w:instrText>
            </w:r>
            <w:r w:rsidR="00C10C2C">
              <w:rPr>
                <w:noProof/>
                <w:webHidden/>
              </w:rPr>
              <w:fldChar w:fldCharType="separate"/>
            </w:r>
            <w:r w:rsidR="00F75393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="00C10C2C">
              <w:rPr>
                <w:noProof/>
                <w:webHidden/>
              </w:rPr>
              <w:fldChar w:fldCharType="end"/>
            </w:r>
          </w:hyperlink>
        </w:p>
        <w:p w:rsidR="00C10C2C" w:rsidRDefault="001C422D">
          <w:pPr>
            <w:pStyle w:val="TOC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11952325" w:history="1">
            <w:r w:rsidR="00C10C2C" w:rsidRPr="00956FA7">
              <w:rPr>
                <w:rStyle w:val="Hyperlink"/>
                <w:noProof/>
              </w:rPr>
              <w:t>tACHES PRévues pour le prochain suivi</w:t>
            </w:r>
            <w:r w:rsidR="00C10C2C">
              <w:rPr>
                <w:noProof/>
                <w:webHidden/>
              </w:rPr>
              <w:tab/>
            </w:r>
            <w:r w:rsidR="00C10C2C">
              <w:rPr>
                <w:noProof/>
                <w:webHidden/>
              </w:rPr>
              <w:fldChar w:fldCharType="begin"/>
            </w:r>
            <w:r w:rsidR="00C10C2C">
              <w:rPr>
                <w:noProof/>
                <w:webHidden/>
              </w:rPr>
              <w:instrText xml:space="preserve"> PAGEREF _Toc411952325 \h </w:instrText>
            </w:r>
            <w:r w:rsidR="00C10C2C">
              <w:rPr>
                <w:noProof/>
                <w:webHidden/>
              </w:rPr>
            </w:r>
            <w:r w:rsidR="00C10C2C">
              <w:rPr>
                <w:noProof/>
                <w:webHidden/>
              </w:rPr>
              <w:fldChar w:fldCharType="separate"/>
            </w:r>
            <w:r w:rsidR="00F75393">
              <w:rPr>
                <w:noProof/>
                <w:webHidden/>
              </w:rPr>
              <w:t>4</w:t>
            </w:r>
            <w:r w:rsidR="00C10C2C">
              <w:rPr>
                <w:noProof/>
                <w:webHidden/>
              </w:rPr>
              <w:fldChar w:fldCharType="end"/>
            </w:r>
          </w:hyperlink>
        </w:p>
        <w:p w:rsidR="00DC480B" w:rsidRDefault="004423EE" w:rsidP="00103966">
          <w:r>
            <w:rPr>
              <w:caps/>
            </w:rPr>
            <w:fldChar w:fldCharType="end"/>
          </w:r>
        </w:p>
      </w:sdtContent>
    </w:sdt>
    <w:p w:rsidR="00536AE0" w:rsidRPr="00937581" w:rsidRDefault="00536AE0" w:rsidP="00536AE0"/>
    <w:p w:rsidR="00CE75D9" w:rsidRDefault="00FB0B2E" w:rsidP="00FB0B2E">
      <w:pPr>
        <w:pStyle w:val="Heading1"/>
      </w:pPr>
      <w:bookmarkStart w:id="1" w:name="_Toc411952323"/>
      <w:r>
        <w:lastRenderedPageBreak/>
        <w:t>Tâches</w:t>
      </w:r>
      <w:r w:rsidR="006408A6">
        <w:t xml:space="preserve"> </w:t>
      </w:r>
      <w:r w:rsidR="0034135D">
        <w:t>effectuées</w:t>
      </w:r>
      <w:r w:rsidR="00A42E27">
        <w:t xml:space="preserve"> pour ce suivi</w:t>
      </w:r>
      <w:bookmarkEnd w:id="1"/>
    </w:p>
    <w:p w:rsidR="007F5CD6" w:rsidRPr="007F5CD6" w:rsidRDefault="007F5CD6" w:rsidP="007F5CD6">
      <w:pPr>
        <w:pStyle w:val="mtitext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533"/>
        <w:gridCol w:w="1907"/>
        <w:gridCol w:w="2238"/>
      </w:tblGrid>
      <w:tr w:rsidR="00343867" w:rsidTr="00343867">
        <w:tc>
          <w:tcPr>
            <w:tcW w:w="2382" w:type="dxa"/>
          </w:tcPr>
          <w:p w:rsidR="00343867" w:rsidRPr="007F5CD6" w:rsidRDefault="00343867" w:rsidP="007F5CD6">
            <w:pPr>
              <w:pStyle w:val="mtitexte"/>
              <w:jc w:val="center"/>
              <w:rPr>
                <w:b/>
                <w:sz w:val="28"/>
              </w:rPr>
            </w:pPr>
            <w:proofErr w:type="spellStart"/>
            <w:r w:rsidRPr="007F5CD6">
              <w:rPr>
                <w:b/>
                <w:sz w:val="28"/>
              </w:rPr>
              <w:t>T</w:t>
            </w:r>
            <w:r w:rsidR="004D46AC">
              <w:rPr>
                <w:b/>
                <w:sz w:val="28"/>
              </w:rPr>
              <w:t>âche</w:t>
            </w:r>
            <w:proofErr w:type="spellEnd"/>
          </w:p>
        </w:tc>
        <w:tc>
          <w:tcPr>
            <w:tcW w:w="2533" w:type="dxa"/>
          </w:tcPr>
          <w:p w:rsidR="00343867" w:rsidRPr="007F5CD6" w:rsidRDefault="00343867" w:rsidP="007F5CD6">
            <w:pPr>
              <w:pStyle w:val="mtitexte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Prévu</w:t>
            </w:r>
            <w:proofErr w:type="spellEnd"/>
          </w:p>
        </w:tc>
        <w:tc>
          <w:tcPr>
            <w:tcW w:w="1907" w:type="dxa"/>
          </w:tcPr>
          <w:p w:rsidR="00343867" w:rsidRPr="007F5CD6" w:rsidRDefault="00343867" w:rsidP="007F5CD6">
            <w:pPr>
              <w:pStyle w:val="mtitexte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Effectué</w:t>
            </w:r>
            <w:proofErr w:type="spellEnd"/>
          </w:p>
        </w:tc>
        <w:tc>
          <w:tcPr>
            <w:tcW w:w="2238" w:type="dxa"/>
          </w:tcPr>
          <w:p w:rsidR="00343867" w:rsidRPr="007F5CD6" w:rsidRDefault="00343867" w:rsidP="007F5CD6">
            <w:pPr>
              <w:pStyle w:val="mtitexte"/>
              <w:jc w:val="center"/>
              <w:rPr>
                <w:b/>
                <w:sz w:val="28"/>
              </w:rPr>
            </w:pPr>
            <w:r w:rsidRPr="007F5CD6">
              <w:rPr>
                <w:b/>
                <w:sz w:val="28"/>
              </w:rPr>
              <w:t>Login</w:t>
            </w:r>
          </w:p>
        </w:tc>
      </w:tr>
      <w:tr w:rsidR="00343867" w:rsidTr="00343867">
        <w:tc>
          <w:tcPr>
            <w:tcW w:w="2382" w:type="dxa"/>
          </w:tcPr>
          <w:p w:rsidR="00343867" w:rsidRPr="00930493" w:rsidRDefault="00343867" w:rsidP="00D31B9D">
            <w:pPr>
              <w:pStyle w:val="mtitexte"/>
              <w:rPr>
                <w:lang w:val="fr-FR"/>
              </w:rPr>
            </w:pPr>
            <w:r w:rsidRPr="00930493">
              <w:rPr>
                <w:lang w:val="fr-FR"/>
              </w:rPr>
              <w:t>Micro-démo de test de l’Oculus Rift</w:t>
            </w:r>
          </w:p>
        </w:tc>
        <w:tc>
          <w:tcPr>
            <w:tcW w:w="2533" w:type="dxa"/>
          </w:tcPr>
          <w:p w:rsidR="00343867" w:rsidRPr="00930493" w:rsidRDefault="00343867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1907" w:type="dxa"/>
          </w:tcPr>
          <w:p w:rsidR="00343867" w:rsidRDefault="00195194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2238" w:type="dxa"/>
          </w:tcPr>
          <w:p w:rsidR="00343867" w:rsidRPr="00930493" w:rsidRDefault="00343867" w:rsidP="00D31B9D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dubois_d</w:t>
            </w:r>
            <w:proofErr w:type="spellEnd"/>
          </w:p>
        </w:tc>
      </w:tr>
      <w:tr w:rsidR="00343867" w:rsidTr="00343867">
        <w:tc>
          <w:tcPr>
            <w:tcW w:w="2382" w:type="dxa"/>
          </w:tcPr>
          <w:p w:rsidR="00343867" w:rsidRPr="00930493" w:rsidRDefault="00343867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 xml:space="preserve">Ajustement du </w:t>
            </w:r>
            <w:r w:rsidR="00C374FB">
              <w:rPr>
                <w:lang w:val="fr-FR"/>
              </w:rPr>
              <w:t>micro-</w:t>
            </w:r>
            <w:r>
              <w:rPr>
                <w:lang w:val="fr-FR"/>
              </w:rPr>
              <w:t>planning</w:t>
            </w:r>
            <w:r w:rsidR="00893CFD">
              <w:rPr>
                <w:lang w:val="fr-FR"/>
              </w:rPr>
              <w:t xml:space="preserve"> et du macro-planning</w:t>
            </w:r>
          </w:p>
        </w:tc>
        <w:tc>
          <w:tcPr>
            <w:tcW w:w="2533" w:type="dxa"/>
          </w:tcPr>
          <w:p w:rsidR="00343867" w:rsidRPr="00930493" w:rsidRDefault="00343867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1907" w:type="dxa"/>
          </w:tcPr>
          <w:p w:rsidR="00343867" w:rsidRDefault="00195194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2238" w:type="dxa"/>
          </w:tcPr>
          <w:p w:rsidR="00343867" w:rsidRPr="00930493" w:rsidRDefault="00343867" w:rsidP="00D31B9D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dhenin_a</w:t>
            </w:r>
            <w:proofErr w:type="spellEnd"/>
          </w:p>
        </w:tc>
      </w:tr>
      <w:tr w:rsidR="00253A7C" w:rsidTr="00343867">
        <w:tc>
          <w:tcPr>
            <w:tcW w:w="2382" w:type="dxa"/>
          </w:tcPr>
          <w:p w:rsidR="00253A7C" w:rsidRDefault="00253A7C" w:rsidP="00EB517C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 xml:space="preserve">Documentation </w:t>
            </w:r>
            <w:r w:rsidR="00F63DAD">
              <w:rPr>
                <w:lang w:val="fr-FR"/>
              </w:rPr>
              <w:t xml:space="preserve">et </w:t>
            </w:r>
            <w:r w:rsidR="001F7F0D">
              <w:rPr>
                <w:lang w:val="fr-FR"/>
              </w:rPr>
              <w:t xml:space="preserve">installation de </w:t>
            </w:r>
            <w:proofErr w:type="spellStart"/>
            <w:r w:rsidR="00EB517C">
              <w:rPr>
                <w:lang w:val="fr-FR"/>
              </w:rPr>
              <w:t>b</w:t>
            </w:r>
            <w:r w:rsidR="001F7F0D">
              <w:rPr>
                <w:lang w:val="fr-FR"/>
              </w:rPr>
              <w:t>lender</w:t>
            </w:r>
            <w:proofErr w:type="spellEnd"/>
          </w:p>
        </w:tc>
        <w:tc>
          <w:tcPr>
            <w:tcW w:w="2533" w:type="dxa"/>
          </w:tcPr>
          <w:p w:rsidR="00253A7C" w:rsidRDefault="00C84F14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1907" w:type="dxa"/>
          </w:tcPr>
          <w:p w:rsidR="00253A7C" w:rsidRDefault="00C84F14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2238" w:type="dxa"/>
          </w:tcPr>
          <w:p w:rsidR="00253A7C" w:rsidRDefault="00253A7C" w:rsidP="00D31B9D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dhenin_a</w:t>
            </w:r>
            <w:proofErr w:type="spellEnd"/>
          </w:p>
        </w:tc>
      </w:tr>
      <w:tr w:rsidR="00343867" w:rsidTr="00343867">
        <w:tc>
          <w:tcPr>
            <w:tcW w:w="2382" w:type="dxa"/>
          </w:tcPr>
          <w:p w:rsidR="00343867" w:rsidRPr="00930493" w:rsidRDefault="00343867" w:rsidP="00982F79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Récupération du matériel</w:t>
            </w:r>
          </w:p>
        </w:tc>
        <w:tc>
          <w:tcPr>
            <w:tcW w:w="2533" w:type="dxa"/>
          </w:tcPr>
          <w:p w:rsidR="00343867" w:rsidRPr="00930493" w:rsidRDefault="00343867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1907" w:type="dxa"/>
          </w:tcPr>
          <w:p w:rsidR="00343867" w:rsidRDefault="00195194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2238" w:type="dxa"/>
          </w:tcPr>
          <w:p w:rsidR="00343867" w:rsidRPr="00930493" w:rsidRDefault="00343867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waser_k</w:t>
            </w:r>
          </w:p>
        </w:tc>
      </w:tr>
      <w:tr w:rsidR="00343867" w:rsidTr="00343867">
        <w:tc>
          <w:tcPr>
            <w:tcW w:w="2382" w:type="dxa"/>
          </w:tcPr>
          <w:p w:rsidR="00343867" w:rsidRPr="00930493" w:rsidRDefault="00F24BDE" w:rsidP="006A607F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Documentation</w:t>
            </w:r>
            <w:r w:rsidR="002B6382">
              <w:rPr>
                <w:lang w:val="fr-FR"/>
              </w:rPr>
              <w:t xml:space="preserve"> sur le </w:t>
            </w:r>
            <w:proofErr w:type="spellStart"/>
            <w:r w:rsidR="002B6382">
              <w:rPr>
                <w:lang w:val="fr-FR"/>
              </w:rPr>
              <w:t>Leap</w:t>
            </w:r>
            <w:proofErr w:type="spellEnd"/>
            <w:r w:rsidR="006A607F">
              <w:rPr>
                <w:lang w:val="fr-FR"/>
              </w:rPr>
              <w:t xml:space="preserve"> Motion</w:t>
            </w:r>
          </w:p>
        </w:tc>
        <w:tc>
          <w:tcPr>
            <w:tcW w:w="2533" w:type="dxa"/>
          </w:tcPr>
          <w:p w:rsidR="00343867" w:rsidRPr="00930493" w:rsidRDefault="008C737B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EE68B3">
              <w:rPr>
                <w:lang w:val="fr-FR"/>
              </w:rPr>
              <w:t>0%</w:t>
            </w:r>
          </w:p>
        </w:tc>
        <w:tc>
          <w:tcPr>
            <w:tcW w:w="1907" w:type="dxa"/>
          </w:tcPr>
          <w:p w:rsidR="00343867" w:rsidRPr="00930493" w:rsidRDefault="0037383E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30%</w:t>
            </w:r>
          </w:p>
        </w:tc>
        <w:tc>
          <w:tcPr>
            <w:tcW w:w="2238" w:type="dxa"/>
          </w:tcPr>
          <w:p w:rsidR="00343867" w:rsidRPr="00930493" w:rsidRDefault="00EE68B3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waser_k</w:t>
            </w:r>
          </w:p>
        </w:tc>
      </w:tr>
      <w:tr w:rsidR="00343867" w:rsidTr="00343867">
        <w:tc>
          <w:tcPr>
            <w:tcW w:w="2382" w:type="dxa"/>
          </w:tcPr>
          <w:p w:rsidR="00343867" w:rsidRPr="00930493" w:rsidRDefault="00E54A59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Documentation menu</w:t>
            </w:r>
          </w:p>
        </w:tc>
        <w:tc>
          <w:tcPr>
            <w:tcW w:w="2533" w:type="dxa"/>
          </w:tcPr>
          <w:p w:rsidR="00343867" w:rsidRPr="00930493" w:rsidRDefault="00DE3A07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30%</w:t>
            </w:r>
          </w:p>
        </w:tc>
        <w:tc>
          <w:tcPr>
            <w:tcW w:w="1907" w:type="dxa"/>
          </w:tcPr>
          <w:p w:rsidR="00343867" w:rsidRPr="00930493" w:rsidRDefault="006D751D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30%</w:t>
            </w:r>
          </w:p>
        </w:tc>
        <w:tc>
          <w:tcPr>
            <w:tcW w:w="2238" w:type="dxa"/>
          </w:tcPr>
          <w:p w:rsidR="00343867" w:rsidRPr="00930493" w:rsidRDefault="00DE3A07" w:rsidP="00D31B9D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faure_n</w:t>
            </w:r>
            <w:proofErr w:type="spellEnd"/>
          </w:p>
        </w:tc>
      </w:tr>
      <w:tr w:rsidR="00AB6349" w:rsidTr="00343867">
        <w:tc>
          <w:tcPr>
            <w:tcW w:w="2382" w:type="dxa"/>
          </w:tcPr>
          <w:p w:rsidR="00AB6349" w:rsidRDefault="00AB6349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Création du GIT</w:t>
            </w:r>
          </w:p>
        </w:tc>
        <w:tc>
          <w:tcPr>
            <w:tcW w:w="2533" w:type="dxa"/>
          </w:tcPr>
          <w:p w:rsidR="00AB6349" w:rsidRDefault="00AB6349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1907" w:type="dxa"/>
          </w:tcPr>
          <w:p w:rsidR="00AB6349" w:rsidRDefault="00AB6349" w:rsidP="00D31B9D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2238" w:type="dxa"/>
          </w:tcPr>
          <w:p w:rsidR="00AB6349" w:rsidRDefault="00AB6349" w:rsidP="00D31B9D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faure_n</w:t>
            </w:r>
            <w:proofErr w:type="spellEnd"/>
          </w:p>
        </w:tc>
      </w:tr>
    </w:tbl>
    <w:p w:rsidR="00501EC6" w:rsidRDefault="001F7A51" w:rsidP="002D700E">
      <w:pPr>
        <w:pStyle w:val="Heading1"/>
      </w:pPr>
      <w:bookmarkStart w:id="2" w:name="_Toc411952325"/>
      <w:r>
        <w:lastRenderedPageBreak/>
        <w:t>tACHES PRévues pour le prochain suivi</w:t>
      </w:r>
      <w:bookmarkEnd w:id="2"/>
    </w:p>
    <w:p w:rsidR="002D700E" w:rsidRPr="003371CC" w:rsidRDefault="002D700E" w:rsidP="002D700E">
      <w:pPr>
        <w:pStyle w:val="mtitexte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01EC6" w:rsidTr="00501EC6">
        <w:tc>
          <w:tcPr>
            <w:tcW w:w="3020" w:type="dxa"/>
          </w:tcPr>
          <w:p w:rsidR="00501EC6" w:rsidRPr="002D700E" w:rsidRDefault="002D700E" w:rsidP="002D700E">
            <w:pPr>
              <w:pStyle w:val="mtitexte"/>
              <w:jc w:val="center"/>
              <w:rPr>
                <w:b/>
                <w:sz w:val="28"/>
              </w:rPr>
            </w:pPr>
            <w:proofErr w:type="spellStart"/>
            <w:r w:rsidRPr="002D700E">
              <w:rPr>
                <w:b/>
                <w:sz w:val="28"/>
              </w:rPr>
              <w:t>Tâche</w:t>
            </w:r>
            <w:proofErr w:type="spellEnd"/>
          </w:p>
        </w:tc>
        <w:tc>
          <w:tcPr>
            <w:tcW w:w="3020" w:type="dxa"/>
          </w:tcPr>
          <w:p w:rsidR="00501EC6" w:rsidRPr="002D700E" w:rsidRDefault="002D700E" w:rsidP="002D700E">
            <w:pPr>
              <w:pStyle w:val="mtitexte"/>
              <w:jc w:val="center"/>
              <w:rPr>
                <w:b/>
                <w:sz w:val="28"/>
              </w:rPr>
            </w:pPr>
            <w:proofErr w:type="spellStart"/>
            <w:r w:rsidRPr="002D700E">
              <w:rPr>
                <w:b/>
                <w:sz w:val="28"/>
              </w:rPr>
              <w:t>Pourcentage</w:t>
            </w:r>
            <w:proofErr w:type="spellEnd"/>
          </w:p>
        </w:tc>
        <w:tc>
          <w:tcPr>
            <w:tcW w:w="3020" w:type="dxa"/>
          </w:tcPr>
          <w:p w:rsidR="00501EC6" w:rsidRPr="002D700E" w:rsidRDefault="002D700E" w:rsidP="002D700E">
            <w:pPr>
              <w:pStyle w:val="mtitexte"/>
              <w:jc w:val="center"/>
              <w:rPr>
                <w:b/>
                <w:sz w:val="28"/>
              </w:rPr>
            </w:pPr>
            <w:r w:rsidRPr="002D700E">
              <w:rPr>
                <w:b/>
                <w:sz w:val="28"/>
              </w:rPr>
              <w:t>Login</w:t>
            </w:r>
          </w:p>
        </w:tc>
      </w:tr>
      <w:tr w:rsidR="00501EC6" w:rsidTr="00501EC6">
        <w:tc>
          <w:tcPr>
            <w:tcW w:w="3020" w:type="dxa"/>
          </w:tcPr>
          <w:p w:rsidR="00501EC6" w:rsidRPr="00F75393" w:rsidRDefault="00221A6C" w:rsidP="000C5820">
            <w:pPr>
              <w:pStyle w:val="mtitexte"/>
              <w:rPr>
                <w:lang w:val="fr-FR"/>
              </w:rPr>
            </w:pPr>
            <w:r w:rsidRPr="00F75393">
              <w:rPr>
                <w:lang w:val="fr-FR"/>
              </w:rPr>
              <w:t>Intégration de la caméra Oculus Rift</w:t>
            </w:r>
            <w:r w:rsidR="000D3692" w:rsidRPr="00F75393">
              <w:rPr>
                <w:lang w:val="fr-FR"/>
              </w:rPr>
              <w:t xml:space="preserve"> et découverte du </w:t>
            </w:r>
            <w:r w:rsidR="00D00A6D" w:rsidRPr="00F75393">
              <w:rPr>
                <w:lang w:val="fr-FR"/>
              </w:rPr>
              <w:t>SDK</w:t>
            </w:r>
          </w:p>
        </w:tc>
        <w:tc>
          <w:tcPr>
            <w:tcW w:w="3020" w:type="dxa"/>
          </w:tcPr>
          <w:p w:rsidR="00501EC6" w:rsidRDefault="00221A6C" w:rsidP="000C5820">
            <w:pPr>
              <w:pStyle w:val="mtitexte"/>
            </w:pPr>
            <w:r>
              <w:t>100%</w:t>
            </w:r>
          </w:p>
        </w:tc>
        <w:tc>
          <w:tcPr>
            <w:tcW w:w="3020" w:type="dxa"/>
          </w:tcPr>
          <w:p w:rsidR="00501EC6" w:rsidRDefault="00221A6C" w:rsidP="000C5820">
            <w:pPr>
              <w:pStyle w:val="mtitexte"/>
            </w:pPr>
            <w:proofErr w:type="spellStart"/>
            <w:r>
              <w:t>dubois_d</w:t>
            </w:r>
            <w:proofErr w:type="spellEnd"/>
          </w:p>
        </w:tc>
      </w:tr>
      <w:tr w:rsidR="00501EC6" w:rsidTr="00501EC6">
        <w:tc>
          <w:tcPr>
            <w:tcW w:w="3020" w:type="dxa"/>
          </w:tcPr>
          <w:p w:rsidR="00501EC6" w:rsidRPr="00F75393" w:rsidRDefault="003619B6" w:rsidP="000C5820">
            <w:pPr>
              <w:pStyle w:val="mtitexte"/>
              <w:rPr>
                <w:lang w:val="fr-FR"/>
              </w:rPr>
            </w:pPr>
            <w:r w:rsidRPr="00F75393">
              <w:rPr>
                <w:lang w:val="fr-FR"/>
              </w:rPr>
              <w:t>Adaptation du display sur plusieurs écrans</w:t>
            </w:r>
          </w:p>
        </w:tc>
        <w:tc>
          <w:tcPr>
            <w:tcW w:w="3020" w:type="dxa"/>
          </w:tcPr>
          <w:p w:rsidR="00501EC6" w:rsidRDefault="003619B6" w:rsidP="000C5820">
            <w:pPr>
              <w:pStyle w:val="mtitexte"/>
            </w:pPr>
            <w:r>
              <w:t>100%</w:t>
            </w:r>
          </w:p>
        </w:tc>
        <w:tc>
          <w:tcPr>
            <w:tcW w:w="3020" w:type="dxa"/>
          </w:tcPr>
          <w:p w:rsidR="008D70B0" w:rsidRDefault="003619B6" w:rsidP="000C5820">
            <w:pPr>
              <w:pStyle w:val="mtitexte"/>
            </w:pPr>
            <w:proofErr w:type="spellStart"/>
            <w:r>
              <w:t>dubois_d</w:t>
            </w:r>
            <w:proofErr w:type="spellEnd"/>
          </w:p>
        </w:tc>
      </w:tr>
      <w:tr w:rsidR="008D70B0" w:rsidTr="00501EC6">
        <w:tc>
          <w:tcPr>
            <w:tcW w:w="3020" w:type="dxa"/>
          </w:tcPr>
          <w:p w:rsidR="008D70B0" w:rsidRPr="001820C8" w:rsidRDefault="004C2C04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Réflex</w:t>
            </w:r>
            <w:r w:rsidR="001820C8" w:rsidRPr="001820C8">
              <w:rPr>
                <w:lang w:val="fr-FR"/>
              </w:rPr>
              <w:t>ion sur la gestion des déplacements</w:t>
            </w:r>
          </w:p>
        </w:tc>
        <w:tc>
          <w:tcPr>
            <w:tcW w:w="3020" w:type="dxa"/>
          </w:tcPr>
          <w:p w:rsidR="008D70B0" w:rsidRPr="001820C8" w:rsidRDefault="001820C8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3020" w:type="dxa"/>
          </w:tcPr>
          <w:p w:rsidR="008845A1" w:rsidRPr="001820C8" w:rsidRDefault="001820C8" w:rsidP="000C5820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dubois_d</w:t>
            </w:r>
            <w:proofErr w:type="spellEnd"/>
          </w:p>
        </w:tc>
      </w:tr>
      <w:tr w:rsidR="00DE696E" w:rsidTr="00501EC6">
        <w:tc>
          <w:tcPr>
            <w:tcW w:w="3020" w:type="dxa"/>
          </w:tcPr>
          <w:p w:rsidR="00DE696E" w:rsidRDefault="00DE696E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Recherche et conception du modèle 3D de la pièce</w:t>
            </w:r>
          </w:p>
        </w:tc>
        <w:tc>
          <w:tcPr>
            <w:tcW w:w="3020" w:type="dxa"/>
          </w:tcPr>
          <w:p w:rsidR="00DE696E" w:rsidRDefault="00DE696E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3020" w:type="dxa"/>
          </w:tcPr>
          <w:p w:rsidR="00DE696E" w:rsidRDefault="00DE696E" w:rsidP="000C5820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dhenin_a</w:t>
            </w:r>
            <w:proofErr w:type="spellEnd"/>
          </w:p>
        </w:tc>
      </w:tr>
      <w:tr w:rsidR="00DE696E" w:rsidTr="00501EC6">
        <w:tc>
          <w:tcPr>
            <w:tcW w:w="3020" w:type="dxa"/>
          </w:tcPr>
          <w:p w:rsidR="00DE696E" w:rsidRDefault="00DE696E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Recherche et conception du modèle 3D de la table</w:t>
            </w:r>
          </w:p>
        </w:tc>
        <w:tc>
          <w:tcPr>
            <w:tcW w:w="3020" w:type="dxa"/>
          </w:tcPr>
          <w:p w:rsidR="00DE696E" w:rsidRDefault="00DE696E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3020" w:type="dxa"/>
          </w:tcPr>
          <w:p w:rsidR="00DE696E" w:rsidRDefault="00DE696E" w:rsidP="00DE696E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dhenin_a</w:t>
            </w:r>
            <w:proofErr w:type="spellEnd"/>
          </w:p>
        </w:tc>
      </w:tr>
      <w:tr w:rsidR="00DE696E" w:rsidTr="00501EC6">
        <w:tc>
          <w:tcPr>
            <w:tcW w:w="3020" w:type="dxa"/>
          </w:tcPr>
          <w:p w:rsidR="00DE696E" w:rsidRDefault="00DE696E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Recherche et conception du modèle 3D des éléments de la table</w:t>
            </w:r>
          </w:p>
        </w:tc>
        <w:tc>
          <w:tcPr>
            <w:tcW w:w="3020" w:type="dxa"/>
          </w:tcPr>
          <w:p w:rsidR="00DE696E" w:rsidRDefault="00DE696E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3020" w:type="dxa"/>
          </w:tcPr>
          <w:p w:rsidR="00DE696E" w:rsidRDefault="00DE696E" w:rsidP="000C5820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dhenin_a</w:t>
            </w:r>
            <w:proofErr w:type="spellEnd"/>
          </w:p>
        </w:tc>
      </w:tr>
      <w:tr w:rsidR="008845A1" w:rsidTr="00501EC6">
        <w:tc>
          <w:tcPr>
            <w:tcW w:w="3020" w:type="dxa"/>
          </w:tcPr>
          <w:p w:rsidR="00774107" w:rsidRPr="001820C8" w:rsidRDefault="00B20B43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Int</w:t>
            </w:r>
            <w:r w:rsidR="00774107">
              <w:rPr>
                <w:lang w:val="fr-FR"/>
              </w:rPr>
              <w:t>égration du SDK</w:t>
            </w:r>
          </w:p>
        </w:tc>
        <w:tc>
          <w:tcPr>
            <w:tcW w:w="3020" w:type="dxa"/>
          </w:tcPr>
          <w:p w:rsidR="008845A1" w:rsidRDefault="00B20B43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3020" w:type="dxa"/>
          </w:tcPr>
          <w:p w:rsidR="008845A1" w:rsidRDefault="00B20B43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waser_</w:t>
            </w:r>
            <w:r w:rsidR="00960D45">
              <w:rPr>
                <w:lang w:val="fr-FR"/>
              </w:rPr>
              <w:t>k</w:t>
            </w:r>
          </w:p>
        </w:tc>
      </w:tr>
      <w:tr w:rsidR="00FD4021" w:rsidTr="00501EC6">
        <w:tc>
          <w:tcPr>
            <w:tcW w:w="3020" w:type="dxa"/>
          </w:tcPr>
          <w:p w:rsidR="00FD4021" w:rsidRDefault="00FD4021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 xml:space="preserve">Tests du </w:t>
            </w:r>
            <w:proofErr w:type="spellStart"/>
            <w:r>
              <w:rPr>
                <w:lang w:val="fr-FR"/>
              </w:rPr>
              <w:t>Leap</w:t>
            </w:r>
            <w:proofErr w:type="spellEnd"/>
            <w:r>
              <w:rPr>
                <w:lang w:val="fr-FR"/>
              </w:rPr>
              <w:t xml:space="preserve"> Motion</w:t>
            </w:r>
          </w:p>
        </w:tc>
        <w:tc>
          <w:tcPr>
            <w:tcW w:w="3020" w:type="dxa"/>
          </w:tcPr>
          <w:p w:rsidR="00FD4021" w:rsidRDefault="00FD4021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3020" w:type="dxa"/>
          </w:tcPr>
          <w:p w:rsidR="00FD4021" w:rsidRDefault="00FD4021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waser_k</w:t>
            </w:r>
          </w:p>
        </w:tc>
      </w:tr>
      <w:tr w:rsidR="00FD4021" w:rsidTr="00501EC6">
        <w:tc>
          <w:tcPr>
            <w:tcW w:w="3020" w:type="dxa"/>
          </w:tcPr>
          <w:p w:rsidR="00FD4021" w:rsidRDefault="00DE36EA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Etude et s</w:t>
            </w:r>
            <w:r w:rsidR="00B34D6B">
              <w:rPr>
                <w:lang w:val="fr-FR"/>
              </w:rPr>
              <w:t>élection du skin des mains</w:t>
            </w:r>
          </w:p>
        </w:tc>
        <w:tc>
          <w:tcPr>
            <w:tcW w:w="3020" w:type="dxa"/>
          </w:tcPr>
          <w:p w:rsidR="00FD4021" w:rsidRDefault="00B34D6B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3020" w:type="dxa"/>
          </w:tcPr>
          <w:p w:rsidR="00FD4021" w:rsidRDefault="00B34D6B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waser_k</w:t>
            </w:r>
          </w:p>
        </w:tc>
      </w:tr>
      <w:tr w:rsidR="002F4810" w:rsidTr="00501EC6">
        <w:tc>
          <w:tcPr>
            <w:tcW w:w="3020" w:type="dxa"/>
          </w:tcPr>
          <w:p w:rsidR="002F4810" w:rsidRDefault="000F69BA" w:rsidP="000F69BA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Découverte d’</w:t>
            </w:r>
            <w:proofErr w:type="spellStart"/>
            <w:r>
              <w:rPr>
                <w:lang w:val="fr-FR"/>
              </w:rPr>
              <w:t>Unity</w:t>
            </w:r>
            <w:proofErr w:type="spellEnd"/>
          </w:p>
        </w:tc>
        <w:tc>
          <w:tcPr>
            <w:tcW w:w="3020" w:type="dxa"/>
          </w:tcPr>
          <w:p w:rsidR="002F4810" w:rsidRDefault="002F4810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3020" w:type="dxa"/>
          </w:tcPr>
          <w:p w:rsidR="002F4810" w:rsidRDefault="002F4810" w:rsidP="000C5820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faure_n</w:t>
            </w:r>
            <w:proofErr w:type="spellEnd"/>
          </w:p>
        </w:tc>
      </w:tr>
      <w:tr w:rsidR="00A85C36" w:rsidTr="00501EC6">
        <w:tc>
          <w:tcPr>
            <w:tcW w:w="3020" w:type="dxa"/>
          </w:tcPr>
          <w:p w:rsidR="00A85C36" w:rsidRDefault="00A85C36" w:rsidP="000F69BA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Design du Menu</w:t>
            </w:r>
          </w:p>
        </w:tc>
        <w:tc>
          <w:tcPr>
            <w:tcW w:w="3020" w:type="dxa"/>
          </w:tcPr>
          <w:p w:rsidR="00A85C36" w:rsidRDefault="00A85C36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3020" w:type="dxa"/>
          </w:tcPr>
          <w:p w:rsidR="00A85C36" w:rsidRDefault="00A85C36" w:rsidP="000C5820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faure_n</w:t>
            </w:r>
            <w:proofErr w:type="spellEnd"/>
          </w:p>
        </w:tc>
      </w:tr>
      <w:tr w:rsidR="003811B6" w:rsidTr="00501EC6">
        <w:tc>
          <w:tcPr>
            <w:tcW w:w="3020" w:type="dxa"/>
          </w:tcPr>
          <w:p w:rsidR="003811B6" w:rsidRDefault="000F69BA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Création du menu</w:t>
            </w:r>
          </w:p>
        </w:tc>
        <w:tc>
          <w:tcPr>
            <w:tcW w:w="3020" w:type="dxa"/>
          </w:tcPr>
          <w:p w:rsidR="003811B6" w:rsidRDefault="000F69BA" w:rsidP="000C5820">
            <w:pPr>
              <w:pStyle w:val="mtitexte"/>
              <w:rPr>
                <w:lang w:val="fr-FR"/>
              </w:rPr>
            </w:pPr>
            <w:r>
              <w:rPr>
                <w:lang w:val="fr-FR"/>
              </w:rPr>
              <w:t>100%</w:t>
            </w:r>
          </w:p>
        </w:tc>
        <w:tc>
          <w:tcPr>
            <w:tcW w:w="3020" w:type="dxa"/>
          </w:tcPr>
          <w:p w:rsidR="00A85C36" w:rsidRDefault="00857BEB" w:rsidP="000C5820">
            <w:pPr>
              <w:pStyle w:val="mtitexte"/>
              <w:rPr>
                <w:lang w:val="fr-FR"/>
              </w:rPr>
            </w:pPr>
            <w:proofErr w:type="spellStart"/>
            <w:r>
              <w:rPr>
                <w:lang w:val="fr-FR"/>
              </w:rPr>
              <w:t>f</w:t>
            </w:r>
            <w:r w:rsidR="000F69BA">
              <w:rPr>
                <w:lang w:val="fr-FR"/>
              </w:rPr>
              <w:t>aure_n</w:t>
            </w:r>
            <w:proofErr w:type="spellEnd"/>
          </w:p>
        </w:tc>
      </w:tr>
    </w:tbl>
    <w:p w:rsidR="00CE75D9" w:rsidRPr="00CE75D9" w:rsidRDefault="00CE75D9" w:rsidP="00CE75D9"/>
    <w:sectPr w:rsidR="00CE75D9" w:rsidRPr="00CE75D9" w:rsidSect="0078323D">
      <w:footerReference w:type="default" r:id="rId15"/>
      <w:pgSz w:w="11906" w:h="16838"/>
      <w:pgMar w:top="2159" w:right="1418" w:bottom="1418" w:left="141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22D" w:rsidRDefault="001C422D" w:rsidP="008E79FF">
      <w:pPr>
        <w:spacing w:after="0" w:line="240" w:lineRule="auto"/>
      </w:pPr>
      <w:r>
        <w:separator/>
      </w:r>
    </w:p>
  </w:endnote>
  <w:endnote w:type="continuationSeparator" w:id="0">
    <w:p w:rsidR="001C422D" w:rsidRDefault="001C422D" w:rsidP="008E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969" w:rsidRDefault="00362860" w:rsidP="00362860"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519454F" wp14:editId="4584B8C6">
              <wp:simplePos x="0" y="0"/>
              <wp:positionH relativeFrom="column">
                <wp:posOffset>-2444115</wp:posOffset>
              </wp:positionH>
              <wp:positionV relativeFrom="paragraph">
                <wp:posOffset>487045</wp:posOffset>
              </wp:positionV>
              <wp:extent cx="7982585" cy="1224915"/>
              <wp:effectExtent l="0" t="1028700" r="37465" b="1022985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0000">
                        <a:off x="0" y="0"/>
                        <a:ext cx="7982585" cy="122491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D36554" id="Rectangle 25" o:spid="_x0000_s1026" style="position:absolute;margin-left:-192.45pt;margin-top:38.35pt;width:628.55pt;height:96.45pt;rotation:15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" fillcolor="#4bacc6 [3208]" stroked="f" strokeweight="2pt"/>
          </w:pict>
        </mc:Fallback>
      </mc:AlternateContent>
    </w:r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FB14BF0" wp14:editId="1FBAFF05">
              <wp:simplePos x="0" y="0"/>
              <wp:positionH relativeFrom="column">
                <wp:posOffset>-1925955</wp:posOffset>
              </wp:positionH>
              <wp:positionV relativeFrom="paragraph">
                <wp:posOffset>693221</wp:posOffset>
              </wp:positionV>
              <wp:extent cx="9986645" cy="1060450"/>
              <wp:effectExtent l="38100" t="704850" r="33655" b="69215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80000">
                        <a:off x="0" y="0"/>
                        <a:ext cx="9986645" cy="1060450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6F1102" id="Rectangle 26" o:spid="_x0000_s1026" style="position:absolute;margin-left:-151.65pt;margin-top:54.6pt;width:786.35pt;height:83.5pt;rotation:8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" fillcolor="#002a3f" stroked="f" strokeweight="2pt"/>
          </w:pict>
        </mc:Fallback>
      </mc:AlternateContent>
    </w:r>
    <w:r w:rsidR="004423EE">
      <w:tab/>
    </w:r>
    <w:r w:rsidR="004B3DDC">
      <w:rPr>
        <w:rFonts w:ascii="Calibri" w:hAnsi="Calibri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80B" w:rsidRDefault="00DC480B">
    <w:pPr>
      <w:pStyle w:val="Footer"/>
    </w:pPr>
    <w:r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3" behindDoc="0" locked="0" layoutInCell="1" allowOverlap="1" wp14:anchorId="36A0002D" wp14:editId="33339651">
              <wp:simplePos x="0" y="0"/>
              <wp:positionH relativeFrom="column">
                <wp:posOffset>-2598239</wp:posOffset>
              </wp:positionH>
              <wp:positionV relativeFrom="paragraph">
                <wp:posOffset>-8226</wp:posOffset>
              </wp:positionV>
              <wp:extent cx="7982712" cy="1225296"/>
              <wp:effectExtent l="0" t="1028700" r="37465" b="1022985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0000">
                        <a:off x="0" y="0"/>
                        <a:ext cx="7982712" cy="1225296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B35217" id="Rectangle 21" o:spid="_x0000_s1026" style="position:absolute;margin-left:-204.6pt;margin-top:-.65pt;width:628.55pt;height:96.5pt;rotation:15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" fillcolor="#4bacc6 [3208]" stroked="f" strokeweight="2pt"/>
          </w:pict>
        </mc:Fallback>
      </mc:AlternateContent>
    </w:r>
    <w:r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D1A5E57" wp14:editId="57A2234B">
              <wp:simplePos x="0" y="0"/>
              <wp:positionH relativeFrom="column">
                <wp:posOffset>-2079699</wp:posOffset>
              </wp:positionH>
              <wp:positionV relativeFrom="paragraph">
                <wp:posOffset>198705</wp:posOffset>
              </wp:positionV>
              <wp:extent cx="9987058" cy="1060450"/>
              <wp:effectExtent l="38100" t="704850" r="33655" b="69215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80000">
                        <a:off x="0" y="0"/>
                        <a:ext cx="9987058" cy="1060450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F222E4" id="Rectangle 20" o:spid="_x0000_s1026" style="position:absolute;margin-left:-163.75pt;margin-top:15.65pt;width:786.4pt;height:83.5pt;rotation:8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" fillcolor="#002a3f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201" w:rsidRDefault="007D4201" w:rsidP="00911932">
    <w:pPr>
      <w:spacing w:after="0"/>
      <w:ind w:right="-864"/>
      <w:jc w:val="right"/>
    </w:pPr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73DA79A" wp14:editId="03538741">
              <wp:simplePos x="0" y="0"/>
              <wp:positionH relativeFrom="column">
                <wp:posOffset>-2444115</wp:posOffset>
              </wp:positionH>
              <wp:positionV relativeFrom="paragraph">
                <wp:posOffset>487045</wp:posOffset>
              </wp:positionV>
              <wp:extent cx="7982585" cy="1224915"/>
              <wp:effectExtent l="0" t="1028700" r="37465" b="102298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0000">
                        <a:off x="0" y="0"/>
                        <a:ext cx="7982585" cy="122491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D7EB29" id="Rectangle 12" o:spid="_x0000_s1026" style="position:absolute;margin-left:-192.45pt;margin-top:38.35pt;width:628.55pt;height:96.45pt;rotation:15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" fillcolor="#4bacc6 [3208]" stroked="f" strokeweight="2pt"/>
          </w:pict>
        </mc:Fallback>
      </mc:AlternateContent>
    </w:r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67886F4" wp14:editId="48DE1D47">
              <wp:simplePos x="0" y="0"/>
              <wp:positionH relativeFrom="column">
                <wp:posOffset>-1925955</wp:posOffset>
              </wp:positionH>
              <wp:positionV relativeFrom="paragraph">
                <wp:posOffset>693221</wp:posOffset>
              </wp:positionV>
              <wp:extent cx="9986645" cy="1060450"/>
              <wp:effectExtent l="38100" t="704850" r="33655" b="6921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80000">
                        <a:off x="0" y="0"/>
                        <a:ext cx="9986645" cy="1060450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661679" id="Rectangle 13" o:spid="_x0000_s1026" style="position:absolute;margin-left:-151.65pt;margin-top:54.6pt;width:786.35pt;height:83.5pt;rotation:8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" fillcolor="#002a3f" stroked="f" strokeweight="2pt"/>
          </w:pict>
        </mc:Fallback>
      </mc:AlternateContent>
    </w:r>
    <w:r>
      <w:rPr>
        <w:rFonts w:ascii="Calibri" w:hAnsi="Calibri"/>
      </w:rPr>
      <w:t xml:space="preserve"> </w:t>
    </w:r>
    <w:r>
      <w:t xml:space="preserve">v </w:t>
    </w:r>
    <w:sdt>
      <w:sdtPr>
        <w:rPr>
          <w:rFonts w:ascii="Calibri" w:hAnsi="Calibri"/>
        </w:rPr>
        <w:alias w:val="Version"/>
        <w:tag w:val="Version"/>
        <w:id w:val="-5736609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B3EF0">
          <w:rPr>
            <w:rFonts w:ascii="Calibri" w:hAnsi="Calibri"/>
          </w:rPr>
          <w:t>1.0</w:t>
        </w:r>
      </w:sdtContent>
    </w:sdt>
    <w:r>
      <w:rPr>
        <w:rFonts w:ascii="Calibri" w:hAnsi="Calibri"/>
      </w:rPr>
      <w:t xml:space="preserve"> | </w:t>
    </w:r>
    <w:sdt>
      <w:sdtPr>
        <w:rPr>
          <w:rFonts w:ascii="Calibri" w:hAnsi="Calibri"/>
        </w:rPr>
        <w:alias w:val="Date de publication"/>
        <w:tag w:val=""/>
        <w:id w:val="1493528011"/>
        <w:dataBinding w:prefixMappings="xmlns:ns0='http://schemas.microsoft.com/office/2006/coverPageProps' " w:xpath="/ns0:CoverPageProperties[1]/ns0:PublishDate[1]" w:storeItemID="{55AF091B-3C7A-41E3-B477-F2FDAA23CFDA}"/>
        <w:date w:fullDate="2013-06-13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2B3EF0">
          <w:rPr>
            <w:rFonts w:ascii="Calibri" w:hAnsi="Calibri"/>
          </w:rPr>
          <w:t>13/06/2013</w:t>
        </w:r>
      </w:sdtContent>
    </w:sdt>
    <w:r>
      <w:rPr>
        <w:rFonts w:ascii="Calibri" w:hAnsi="Calibri"/>
      </w:rPr>
      <w:t xml:space="preserve"> | Page </w:t>
    </w:r>
    <w:r w:rsidRPr="00CE75D9">
      <w:rPr>
        <w:rFonts w:ascii="Calibri" w:hAnsi="Calibri"/>
        <w:b/>
      </w:rPr>
      <w:fldChar w:fldCharType="begin"/>
    </w:r>
    <w:r w:rsidRPr="00CE75D9">
      <w:rPr>
        <w:rFonts w:ascii="Calibri" w:hAnsi="Calibri"/>
        <w:b/>
      </w:rPr>
      <w:instrText xml:space="preserve"> PAGE   \* MERGEFORMAT </w:instrText>
    </w:r>
    <w:r w:rsidRPr="00CE75D9">
      <w:rPr>
        <w:rFonts w:ascii="Calibri" w:hAnsi="Calibri"/>
        <w:b/>
      </w:rPr>
      <w:fldChar w:fldCharType="separate"/>
    </w:r>
    <w:r w:rsidR="00F75393">
      <w:rPr>
        <w:rFonts w:ascii="Calibri" w:hAnsi="Calibri"/>
        <w:b/>
        <w:noProof/>
      </w:rPr>
      <w:t>3</w:t>
    </w:r>
    <w:r w:rsidRPr="00CE75D9">
      <w:rPr>
        <w:rFonts w:ascii="Calibri" w:hAnsi="Calibri"/>
        <w:b/>
      </w:rPr>
      <w:fldChar w:fldCharType="end"/>
    </w:r>
    <w:r w:rsidRPr="00CE75D9">
      <w:rPr>
        <w:rFonts w:ascii="Calibri" w:hAnsi="Calibri"/>
        <w:b/>
      </w:rPr>
      <w:t xml:space="preserve"> </w:t>
    </w:r>
    <w:r>
      <w:rPr>
        <w:rFonts w:ascii="Calibri" w:hAnsi="Calibri"/>
      </w:rPr>
      <w:t xml:space="preserve">sur </w:t>
    </w:r>
    <w:r w:rsidR="00E471A7" w:rsidRPr="00CE75D9">
      <w:rPr>
        <w:rFonts w:ascii="Calibri" w:hAnsi="Calibri"/>
        <w:i/>
      </w:rPr>
      <w:fldChar w:fldCharType="begin"/>
    </w:r>
    <w:r w:rsidR="00E471A7" w:rsidRPr="00CE75D9">
      <w:rPr>
        <w:rFonts w:ascii="Calibri" w:hAnsi="Calibri"/>
        <w:i/>
      </w:rPr>
      <w:instrText xml:space="preserve"> SECTIONPAGES  \* Arabic  \* MERGEFORMAT </w:instrText>
    </w:r>
    <w:r w:rsidR="00E471A7" w:rsidRPr="00CE75D9">
      <w:rPr>
        <w:rFonts w:ascii="Calibri" w:hAnsi="Calibri"/>
        <w:i/>
      </w:rPr>
      <w:fldChar w:fldCharType="separate"/>
    </w:r>
    <w:r w:rsidR="00F75393">
      <w:rPr>
        <w:rFonts w:ascii="Calibri" w:hAnsi="Calibri"/>
        <w:i/>
        <w:noProof/>
      </w:rPr>
      <w:t>4</w:t>
    </w:r>
    <w:r w:rsidR="00E471A7" w:rsidRPr="00CE75D9">
      <w:rPr>
        <w:rFonts w:ascii="Calibri" w:hAnsi="Calibri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22D" w:rsidRDefault="001C422D" w:rsidP="008E79FF">
      <w:pPr>
        <w:spacing w:after="0" w:line="240" w:lineRule="auto"/>
      </w:pPr>
      <w:r>
        <w:separator/>
      </w:r>
    </w:p>
  </w:footnote>
  <w:footnote w:type="continuationSeparator" w:id="0">
    <w:p w:rsidR="001C422D" w:rsidRDefault="001C422D" w:rsidP="008E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FF" w:rsidRDefault="0078323D">
    <w:pPr>
      <w:pStyle w:val="Header"/>
    </w:pPr>
    <w:r>
      <w:rPr>
        <w:noProof/>
        <w:lang w:eastAsia="fr-FR"/>
      </w:rPr>
      <w:drawing>
        <wp:anchor distT="0" distB="0" distL="114300" distR="114300" simplePos="0" relativeHeight="251695104" behindDoc="0" locked="0" layoutInCell="1" allowOverlap="1" wp14:anchorId="62887D68" wp14:editId="293FFCD0">
          <wp:simplePos x="0" y="0"/>
          <wp:positionH relativeFrom="page">
            <wp:posOffset>182880</wp:posOffset>
          </wp:positionH>
          <wp:positionV relativeFrom="page">
            <wp:posOffset>182880</wp:posOffset>
          </wp:positionV>
          <wp:extent cx="950976" cy="621792"/>
          <wp:effectExtent l="0" t="0" r="1905" b="6985"/>
          <wp:wrapNone/>
          <wp:docPr id="292" name="Image 292" descr="C:\Users\Antoine\Dropbox\MTI\template\logomt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ntoine\Dropbox\MTI\template\logomt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976" cy="621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0ED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6D27EF9" wp14:editId="245DCDE8">
              <wp:simplePos x="0" y="0"/>
              <wp:positionH relativeFrom="margin">
                <wp:posOffset>3941921</wp:posOffset>
              </wp:positionH>
              <wp:positionV relativeFrom="margin">
                <wp:posOffset>-809204</wp:posOffset>
              </wp:positionV>
              <wp:extent cx="2635860" cy="541669"/>
              <wp:effectExtent l="0" t="0" r="0" b="0"/>
              <wp:wrapNone/>
              <wp:docPr id="2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860" cy="54166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0EDC" w:rsidRDefault="001C422D" w:rsidP="00570EDC">
                          <w:pPr>
                            <w:jc w:val="center"/>
                          </w:pPr>
                          <w:sdt>
                            <w:sdtPr>
                              <w:alias w:val="Titre "/>
                              <w:tag w:val=""/>
                              <w:id w:val="56537885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7581">
                                <w:t xml:space="preserve">Document de Suivi </w:t>
                              </w:r>
                            </w:sdtContent>
                          </w:sdt>
                        </w:p>
                        <w:p w:rsidR="00570EDC" w:rsidRDefault="00570EDC" w:rsidP="00570ED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27EF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10.4pt;margin-top:-63.7pt;width:207.55pt;height:42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" filled="f" stroked="f">
              <v:textbox>
                <w:txbxContent>
                  <w:p w:rsidR="00570EDC" w:rsidRDefault="00A841C3" w:rsidP="00570EDC">
                    <w:pPr>
                      <w:jc w:val="center"/>
                    </w:pPr>
                    <w:sdt>
                      <w:sdtPr>
                        <w:alias w:val="Titre "/>
                        <w:tag w:val=""/>
                        <w:id w:val="56537885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37581">
                          <w:t xml:space="preserve">Document de Suivi </w:t>
                        </w:r>
                      </w:sdtContent>
                    </w:sdt>
                  </w:p>
                  <w:p w:rsidR="00570EDC" w:rsidRDefault="00570EDC" w:rsidP="00570EDC">
                    <w:pPr>
                      <w:jc w:val="cen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DC480B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5" behindDoc="0" locked="0" layoutInCell="1" allowOverlap="1" wp14:anchorId="3DB100A4" wp14:editId="4A7278BB">
              <wp:simplePos x="0" y="0"/>
              <wp:positionH relativeFrom="column">
                <wp:posOffset>-1185285</wp:posOffset>
              </wp:positionH>
              <wp:positionV relativeFrom="paragraph">
                <wp:posOffset>-1141094</wp:posOffset>
              </wp:positionV>
              <wp:extent cx="7726680" cy="1060704"/>
              <wp:effectExtent l="38100" t="476250" r="45720" b="48260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180000">
                        <a:off x="0" y="0"/>
                        <a:ext cx="7726680" cy="1060704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C3E08F" id="Rectangle 15" o:spid="_x0000_s1026" style="position:absolute;margin-left:-93.35pt;margin-top:-89.85pt;width:608.4pt;height:83.5pt;rotation:-7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" fillcolor="#002a3f" stroked="f" strokeweight="2pt"/>
          </w:pict>
        </mc:Fallback>
      </mc:AlternateContent>
    </w:r>
    <w:r w:rsidR="008E79FF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8E8004" wp14:editId="09D1EA61">
              <wp:simplePos x="0" y="0"/>
              <wp:positionH relativeFrom="column">
                <wp:posOffset>-1433195</wp:posOffset>
              </wp:positionH>
              <wp:positionV relativeFrom="paragraph">
                <wp:posOffset>-1472565</wp:posOffset>
              </wp:positionV>
              <wp:extent cx="7982585" cy="1226820"/>
              <wp:effectExtent l="38100" t="1028700" r="0" b="102108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00000">
                        <a:off x="0" y="0"/>
                        <a:ext cx="7982585" cy="12268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641787" id="Rectangle 7" o:spid="_x0000_s1026" style="position:absolute;margin-left:-112.85pt;margin-top:-115.95pt;width:628.55pt;height:96.6pt;rotation:-1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" fillcolor="#4bacc6 [3208]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FF" w:rsidRDefault="00377CD8">
    <w:pPr>
      <w:pStyle w:val="Header"/>
    </w:pPr>
    <w:r>
      <w:rPr>
        <w:noProof/>
        <w:lang w:eastAsia="fr-FR"/>
      </w:rPr>
      <w:drawing>
        <wp:anchor distT="0" distB="0" distL="114300" distR="114300" simplePos="0" relativeHeight="251671552" behindDoc="0" locked="0" layoutInCell="1" allowOverlap="1" wp14:anchorId="27047983" wp14:editId="71B665A3">
          <wp:simplePos x="0" y="0"/>
          <wp:positionH relativeFrom="margin">
            <wp:posOffset>-517855</wp:posOffset>
          </wp:positionH>
          <wp:positionV relativeFrom="margin">
            <wp:posOffset>-852170</wp:posOffset>
          </wp:positionV>
          <wp:extent cx="1044575" cy="685800"/>
          <wp:effectExtent l="0" t="0" r="3175" b="0"/>
          <wp:wrapNone/>
          <wp:docPr id="293" name="Image 293" descr="C:\Users\Antoine\Dropbox\MTI\template\logomt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ntoine\Dropbox\MTI\template\logomt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5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2D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ABB476A" wp14:editId="7DAFAD8F">
              <wp:simplePos x="0" y="0"/>
              <wp:positionH relativeFrom="margin">
                <wp:posOffset>2922905</wp:posOffset>
              </wp:positionH>
              <wp:positionV relativeFrom="margin">
                <wp:posOffset>-596944</wp:posOffset>
              </wp:positionV>
              <wp:extent cx="3563199" cy="541669"/>
              <wp:effectExtent l="0" t="0" r="0" b="0"/>
              <wp:wrapNone/>
              <wp:docPr id="2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3199" cy="54166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52D8" w:rsidRDefault="001C422D" w:rsidP="00570EDC">
                          <w:pPr>
                            <w:jc w:val="center"/>
                          </w:pPr>
                          <w:sdt>
                            <w:sdtPr>
                              <w:alias w:val="Titre "/>
                              <w:tag w:val=""/>
                              <w:id w:val="-803074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7581">
                                <w:t xml:space="preserve">Document de Suivi </w:t>
                              </w:r>
                            </w:sdtContent>
                          </w:sdt>
                          <w:r w:rsidR="00570EDC">
                            <w:t xml:space="preserve"> p</w:t>
                          </w:r>
                          <w:r w:rsidR="00C652D8">
                            <w:t xml:space="preserve">ar </w:t>
                          </w:r>
                          <w:sdt>
                            <w:sdtPr>
                              <w:alias w:val="Auteur "/>
                              <w:tag w:val=""/>
                              <w:id w:val="335562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42409">
                                <w:t>Julien DUBOIS, Arnaud DHENIN, Nicolas FAURE, Kevin WASER</w:t>
                              </w:r>
                            </w:sdtContent>
                          </w:sdt>
                        </w:p>
                        <w:p w:rsidR="00C652D8" w:rsidRDefault="00C652D8" w:rsidP="00C652D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BB476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30.15pt;margin-top:-47pt;width:280.55pt;height:42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" filled="f" stroked="f">
              <v:textbox>
                <w:txbxContent>
                  <w:p w:rsidR="00C652D8" w:rsidRDefault="00A841C3" w:rsidP="00570EDC">
                    <w:pPr>
                      <w:jc w:val="center"/>
                    </w:pPr>
                    <w:sdt>
                      <w:sdtPr>
                        <w:alias w:val="Titre "/>
                        <w:tag w:val=""/>
                        <w:id w:val="-803074489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37581">
                          <w:t xml:space="preserve">Document de Suivi </w:t>
                        </w:r>
                      </w:sdtContent>
                    </w:sdt>
                    <w:r w:rsidR="00570EDC">
                      <w:t xml:space="preserve"> p</w:t>
                    </w:r>
                    <w:r w:rsidR="00C652D8">
                      <w:t xml:space="preserve">ar </w:t>
                    </w:r>
                    <w:sdt>
                      <w:sdtPr>
                        <w:alias w:val="Auteur "/>
                        <w:tag w:val=""/>
                        <w:id w:val="3355622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42409">
                          <w:t>Julien DUBOIS, Arnaud DHENIN, Nicolas FAURE, Kevin WASER</w:t>
                        </w:r>
                      </w:sdtContent>
                    </w:sdt>
                  </w:p>
                  <w:p w:rsidR="00C652D8" w:rsidRDefault="00C652D8" w:rsidP="00C652D8">
                    <w:pPr>
                      <w:jc w:val="cen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DC480B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A2311F" wp14:editId="04435AF1">
              <wp:simplePos x="0" y="0"/>
              <wp:positionH relativeFrom="column">
                <wp:posOffset>-1034042</wp:posOffset>
              </wp:positionH>
              <wp:positionV relativeFrom="paragraph">
                <wp:posOffset>-1104341</wp:posOffset>
              </wp:positionV>
              <wp:extent cx="7726680" cy="1060704"/>
              <wp:effectExtent l="38100" t="476250" r="45720" b="48260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180000">
                        <a:off x="0" y="0"/>
                        <a:ext cx="7726680" cy="1060704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9BBA51" id="Rectangle 11" o:spid="_x0000_s1026" style="position:absolute;margin-left:-81.4pt;margin-top:-86.95pt;width:608.4pt;height:83.5pt;rotation:-7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" fillcolor="#002a3f" stroked="f" strokeweight="2pt"/>
          </w:pict>
        </mc:Fallback>
      </mc:AlternateContent>
    </w:r>
    <w:r w:rsidR="008E79FF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BF9FEE" wp14:editId="7F673996">
              <wp:simplePos x="0" y="0"/>
              <wp:positionH relativeFrom="column">
                <wp:posOffset>-1280795</wp:posOffset>
              </wp:positionH>
              <wp:positionV relativeFrom="paragraph">
                <wp:posOffset>-1379220</wp:posOffset>
              </wp:positionV>
              <wp:extent cx="7982585" cy="1226820"/>
              <wp:effectExtent l="38100" t="1028700" r="0" b="102108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00000">
                        <a:off x="0" y="0"/>
                        <a:ext cx="7982585" cy="12268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4D9E4A" id="Rectangle 10" o:spid="_x0000_s1026" style="position:absolute;margin-left:-100.85pt;margin-top:-108.6pt;width:628.55pt;height:96.6pt;rotation:-1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" fillcolor="#4bacc6 [3208]" stroked="f" strokeweight="2pt"/>
          </w:pict>
        </mc:Fallback>
      </mc:AlternateContent>
    </w:r>
  </w:p>
  <w:p w:rsidR="008E79FF" w:rsidRDefault="008E79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6FE9"/>
    <w:multiLevelType w:val="hybridMultilevel"/>
    <w:tmpl w:val="0E4831D8"/>
    <w:lvl w:ilvl="0" w:tplc="8374986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E46C0A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B771D"/>
    <w:multiLevelType w:val="hybridMultilevel"/>
    <w:tmpl w:val="532C2558"/>
    <w:lvl w:ilvl="0" w:tplc="382C6FC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color w:val="4F81BD"/>
        <w:sz w:val="20"/>
      </w:rPr>
    </w:lvl>
    <w:lvl w:ilvl="1" w:tplc="145C6122">
      <w:start w:val="1"/>
      <w:numFmt w:val="bullet"/>
      <w:pStyle w:val="mtitextenumrniveau2"/>
      <w:lvlText w:val=""/>
      <w:lvlJc w:val="left"/>
      <w:pPr>
        <w:ind w:left="1440" w:hanging="360"/>
      </w:pPr>
      <w:rPr>
        <w:rFonts w:ascii="Wingdings" w:hAnsi="Wingdings" w:hint="default"/>
        <w:color w:val="4F81BD"/>
        <w:sz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B5BC5"/>
    <w:multiLevelType w:val="hybridMultilevel"/>
    <w:tmpl w:val="586A4DC2"/>
    <w:lvl w:ilvl="0" w:tplc="9BC684EA">
      <w:start w:val="1"/>
      <w:numFmt w:val="bullet"/>
      <w:pStyle w:val="mtitextenumr"/>
      <w:lvlText w:val=""/>
      <w:lvlJc w:val="left"/>
      <w:pPr>
        <w:ind w:left="720" w:hanging="360"/>
      </w:pPr>
      <w:rPr>
        <w:rFonts w:ascii="Wingdings" w:hAnsi="Wingdings" w:hint="default"/>
        <w:color w:val="E46C0A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22A70"/>
    <w:multiLevelType w:val="hybridMultilevel"/>
    <w:tmpl w:val="6A9408EE"/>
    <w:lvl w:ilvl="0" w:tplc="040C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E67C3"/>
    <w:multiLevelType w:val="hybridMultilevel"/>
    <w:tmpl w:val="D2E078FA"/>
    <w:lvl w:ilvl="0" w:tplc="382C6FC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color w:val="4F81BD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D358A"/>
    <w:multiLevelType w:val="hybridMultilevel"/>
    <w:tmpl w:val="553EBD74"/>
    <w:lvl w:ilvl="0" w:tplc="382C6FC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color w:val="4F81BD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FB"/>
    <w:rsid w:val="00004EA9"/>
    <w:rsid w:val="00057E8A"/>
    <w:rsid w:val="00072070"/>
    <w:rsid w:val="000A2D4B"/>
    <w:rsid w:val="000B11AD"/>
    <w:rsid w:val="000C5820"/>
    <w:rsid w:val="000D2EE6"/>
    <w:rsid w:val="000D3692"/>
    <w:rsid w:val="000F69BA"/>
    <w:rsid w:val="00100EFE"/>
    <w:rsid w:val="00103966"/>
    <w:rsid w:val="001134F2"/>
    <w:rsid w:val="00130B18"/>
    <w:rsid w:val="00144ACE"/>
    <w:rsid w:val="00161526"/>
    <w:rsid w:val="00175C08"/>
    <w:rsid w:val="001820C8"/>
    <w:rsid w:val="00187CAB"/>
    <w:rsid w:val="00195194"/>
    <w:rsid w:val="001A5347"/>
    <w:rsid w:val="001C0376"/>
    <w:rsid w:val="001C422D"/>
    <w:rsid w:val="001D32FC"/>
    <w:rsid w:val="001E25E0"/>
    <w:rsid w:val="001E38ED"/>
    <w:rsid w:val="001E6FF3"/>
    <w:rsid w:val="001F0507"/>
    <w:rsid w:val="001F1CFA"/>
    <w:rsid w:val="001F44DE"/>
    <w:rsid w:val="001F7A51"/>
    <w:rsid w:val="001F7F0D"/>
    <w:rsid w:val="00200B89"/>
    <w:rsid w:val="0020376C"/>
    <w:rsid w:val="00210B02"/>
    <w:rsid w:val="00212520"/>
    <w:rsid w:val="00221A6C"/>
    <w:rsid w:val="00227B76"/>
    <w:rsid w:val="002347A5"/>
    <w:rsid w:val="00253A7C"/>
    <w:rsid w:val="00256CEB"/>
    <w:rsid w:val="0026671F"/>
    <w:rsid w:val="002745B0"/>
    <w:rsid w:val="002946F4"/>
    <w:rsid w:val="00294E3A"/>
    <w:rsid w:val="00297653"/>
    <w:rsid w:val="00297886"/>
    <w:rsid w:val="002A5C61"/>
    <w:rsid w:val="002B3EF0"/>
    <w:rsid w:val="002B6382"/>
    <w:rsid w:val="002C4E37"/>
    <w:rsid w:val="002D700E"/>
    <w:rsid w:val="002E40D0"/>
    <w:rsid w:val="002F4810"/>
    <w:rsid w:val="003030F9"/>
    <w:rsid w:val="003371CC"/>
    <w:rsid w:val="0034135D"/>
    <w:rsid w:val="00343867"/>
    <w:rsid w:val="00350F18"/>
    <w:rsid w:val="0035185D"/>
    <w:rsid w:val="00361858"/>
    <w:rsid w:val="003619B6"/>
    <w:rsid w:val="00361C43"/>
    <w:rsid w:val="00362860"/>
    <w:rsid w:val="003676D9"/>
    <w:rsid w:val="0037383E"/>
    <w:rsid w:val="00377CD8"/>
    <w:rsid w:val="003811B6"/>
    <w:rsid w:val="00390620"/>
    <w:rsid w:val="003A6722"/>
    <w:rsid w:val="003A6A7C"/>
    <w:rsid w:val="003A78AB"/>
    <w:rsid w:val="003B6ACC"/>
    <w:rsid w:val="003C0CB5"/>
    <w:rsid w:val="003E56B2"/>
    <w:rsid w:val="004026D8"/>
    <w:rsid w:val="00411183"/>
    <w:rsid w:val="00415F3A"/>
    <w:rsid w:val="00420392"/>
    <w:rsid w:val="004227A0"/>
    <w:rsid w:val="00430F9E"/>
    <w:rsid w:val="004423EE"/>
    <w:rsid w:val="00442409"/>
    <w:rsid w:val="00455986"/>
    <w:rsid w:val="00460DB0"/>
    <w:rsid w:val="00461690"/>
    <w:rsid w:val="00465E98"/>
    <w:rsid w:val="00473C2B"/>
    <w:rsid w:val="0047771A"/>
    <w:rsid w:val="004B3DDC"/>
    <w:rsid w:val="004C2C04"/>
    <w:rsid w:val="004D46AC"/>
    <w:rsid w:val="004E5B9E"/>
    <w:rsid w:val="00501EC6"/>
    <w:rsid w:val="00521F36"/>
    <w:rsid w:val="00522F80"/>
    <w:rsid w:val="00533CAC"/>
    <w:rsid w:val="00536AE0"/>
    <w:rsid w:val="00541DE0"/>
    <w:rsid w:val="00546279"/>
    <w:rsid w:val="00570EDC"/>
    <w:rsid w:val="00577B57"/>
    <w:rsid w:val="00597EBF"/>
    <w:rsid w:val="005A1D3F"/>
    <w:rsid w:val="005B13F5"/>
    <w:rsid w:val="005B3B79"/>
    <w:rsid w:val="005B7BD7"/>
    <w:rsid w:val="005D4DEA"/>
    <w:rsid w:val="005F531D"/>
    <w:rsid w:val="005F5562"/>
    <w:rsid w:val="005F73E7"/>
    <w:rsid w:val="00606626"/>
    <w:rsid w:val="00624712"/>
    <w:rsid w:val="006334CD"/>
    <w:rsid w:val="006408A6"/>
    <w:rsid w:val="00675A46"/>
    <w:rsid w:val="006841A0"/>
    <w:rsid w:val="006A1D29"/>
    <w:rsid w:val="006A607F"/>
    <w:rsid w:val="006B7977"/>
    <w:rsid w:val="006D751D"/>
    <w:rsid w:val="006E1C0C"/>
    <w:rsid w:val="006E5B17"/>
    <w:rsid w:val="00720189"/>
    <w:rsid w:val="0073300F"/>
    <w:rsid w:val="00734265"/>
    <w:rsid w:val="007350FB"/>
    <w:rsid w:val="00750A9F"/>
    <w:rsid w:val="0076114C"/>
    <w:rsid w:val="00762385"/>
    <w:rsid w:val="00765D6E"/>
    <w:rsid w:val="00774107"/>
    <w:rsid w:val="0078323D"/>
    <w:rsid w:val="00787D0C"/>
    <w:rsid w:val="00791085"/>
    <w:rsid w:val="00797729"/>
    <w:rsid w:val="007A7822"/>
    <w:rsid w:val="007B5D83"/>
    <w:rsid w:val="007D4201"/>
    <w:rsid w:val="007D57BB"/>
    <w:rsid w:val="007E6CCE"/>
    <w:rsid w:val="007E71C0"/>
    <w:rsid w:val="007F5CD6"/>
    <w:rsid w:val="007F7BE2"/>
    <w:rsid w:val="008129A1"/>
    <w:rsid w:val="008157AF"/>
    <w:rsid w:val="00837387"/>
    <w:rsid w:val="00850150"/>
    <w:rsid w:val="00857BEB"/>
    <w:rsid w:val="00865ADE"/>
    <w:rsid w:val="0087766A"/>
    <w:rsid w:val="008845A1"/>
    <w:rsid w:val="00893969"/>
    <w:rsid w:val="00893CFD"/>
    <w:rsid w:val="008B6F70"/>
    <w:rsid w:val="008C737B"/>
    <w:rsid w:val="008D70B0"/>
    <w:rsid w:val="008D7CFF"/>
    <w:rsid w:val="008E79FF"/>
    <w:rsid w:val="008F0C42"/>
    <w:rsid w:val="00901E3E"/>
    <w:rsid w:val="00906CF9"/>
    <w:rsid w:val="00907BC2"/>
    <w:rsid w:val="00911932"/>
    <w:rsid w:val="00930493"/>
    <w:rsid w:val="00933432"/>
    <w:rsid w:val="00937581"/>
    <w:rsid w:val="009400EE"/>
    <w:rsid w:val="0094236F"/>
    <w:rsid w:val="009426FF"/>
    <w:rsid w:val="00960D45"/>
    <w:rsid w:val="0096567A"/>
    <w:rsid w:val="00982646"/>
    <w:rsid w:val="00982F79"/>
    <w:rsid w:val="009864DD"/>
    <w:rsid w:val="00991BF5"/>
    <w:rsid w:val="00993630"/>
    <w:rsid w:val="009A50B3"/>
    <w:rsid w:val="009B178B"/>
    <w:rsid w:val="009B1FC9"/>
    <w:rsid w:val="009C3BDB"/>
    <w:rsid w:val="009C3C3F"/>
    <w:rsid w:val="009C6D58"/>
    <w:rsid w:val="009E2F6D"/>
    <w:rsid w:val="00A01DFB"/>
    <w:rsid w:val="00A0283B"/>
    <w:rsid w:val="00A05259"/>
    <w:rsid w:val="00A14D37"/>
    <w:rsid w:val="00A22067"/>
    <w:rsid w:val="00A354B5"/>
    <w:rsid w:val="00A36459"/>
    <w:rsid w:val="00A36643"/>
    <w:rsid w:val="00A42E27"/>
    <w:rsid w:val="00A77B83"/>
    <w:rsid w:val="00A841C3"/>
    <w:rsid w:val="00A85C36"/>
    <w:rsid w:val="00A95182"/>
    <w:rsid w:val="00AB14F8"/>
    <w:rsid w:val="00AB6349"/>
    <w:rsid w:val="00AD3729"/>
    <w:rsid w:val="00AF07C9"/>
    <w:rsid w:val="00B03C7C"/>
    <w:rsid w:val="00B20B43"/>
    <w:rsid w:val="00B34D6B"/>
    <w:rsid w:val="00B62E66"/>
    <w:rsid w:val="00B62EC1"/>
    <w:rsid w:val="00B65D58"/>
    <w:rsid w:val="00B84F66"/>
    <w:rsid w:val="00BE059A"/>
    <w:rsid w:val="00BE083E"/>
    <w:rsid w:val="00BE1E2D"/>
    <w:rsid w:val="00BE3429"/>
    <w:rsid w:val="00BF7EC8"/>
    <w:rsid w:val="00C02D46"/>
    <w:rsid w:val="00C04210"/>
    <w:rsid w:val="00C10C2C"/>
    <w:rsid w:val="00C374FB"/>
    <w:rsid w:val="00C46091"/>
    <w:rsid w:val="00C56017"/>
    <w:rsid w:val="00C62850"/>
    <w:rsid w:val="00C652D8"/>
    <w:rsid w:val="00C84F14"/>
    <w:rsid w:val="00C97693"/>
    <w:rsid w:val="00CA71EF"/>
    <w:rsid w:val="00CB794A"/>
    <w:rsid w:val="00CC43DE"/>
    <w:rsid w:val="00CE75D9"/>
    <w:rsid w:val="00D00A6D"/>
    <w:rsid w:val="00D106B8"/>
    <w:rsid w:val="00D31B9D"/>
    <w:rsid w:val="00D32EC5"/>
    <w:rsid w:val="00D52F99"/>
    <w:rsid w:val="00D60B97"/>
    <w:rsid w:val="00D65DAD"/>
    <w:rsid w:val="00D8060A"/>
    <w:rsid w:val="00DA5917"/>
    <w:rsid w:val="00DA68F4"/>
    <w:rsid w:val="00DB084A"/>
    <w:rsid w:val="00DB4B6E"/>
    <w:rsid w:val="00DC480B"/>
    <w:rsid w:val="00DD26DD"/>
    <w:rsid w:val="00DE36EA"/>
    <w:rsid w:val="00DE3A07"/>
    <w:rsid w:val="00DE4CA4"/>
    <w:rsid w:val="00DE696E"/>
    <w:rsid w:val="00E02D52"/>
    <w:rsid w:val="00E13850"/>
    <w:rsid w:val="00E20D42"/>
    <w:rsid w:val="00E471A7"/>
    <w:rsid w:val="00E5447F"/>
    <w:rsid w:val="00E54660"/>
    <w:rsid w:val="00E54A59"/>
    <w:rsid w:val="00E831CA"/>
    <w:rsid w:val="00E8581F"/>
    <w:rsid w:val="00E901BE"/>
    <w:rsid w:val="00E9572D"/>
    <w:rsid w:val="00EB1D01"/>
    <w:rsid w:val="00EB517C"/>
    <w:rsid w:val="00EE68B3"/>
    <w:rsid w:val="00F121F9"/>
    <w:rsid w:val="00F22669"/>
    <w:rsid w:val="00F24BDE"/>
    <w:rsid w:val="00F26B88"/>
    <w:rsid w:val="00F36EED"/>
    <w:rsid w:val="00F43C4E"/>
    <w:rsid w:val="00F63DAD"/>
    <w:rsid w:val="00F656C7"/>
    <w:rsid w:val="00F70390"/>
    <w:rsid w:val="00F70C61"/>
    <w:rsid w:val="00F75393"/>
    <w:rsid w:val="00FA5DC9"/>
    <w:rsid w:val="00FB0B2E"/>
    <w:rsid w:val="00FC587D"/>
    <w:rsid w:val="00FC793B"/>
    <w:rsid w:val="00FD4021"/>
    <w:rsid w:val="00FD6EEE"/>
    <w:rsid w:val="00FE5E02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1C3BD1-95A3-496C-AD84-8C79347F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B1D01"/>
    <w:rPr>
      <w:sz w:val="20"/>
      <w:szCs w:val="20"/>
    </w:rPr>
  </w:style>
  <w:style w:type="paragraph" w:styleId="Heading1">
    <w:name w:val="heading 1"/>
    <w:next w:val="Heading2"/>
    <w:link w:val="Heading1Char"/>
    <w:autoRedefine/>
    <w:uiPriority w:val="9"/>
    <w:qFormat/>
    <w:rsid w:val="00D8060A"/>
    <w:pPr>
      <w:pageBreakBefore/>
      <w:pBdr>
        <w:top w:val="single" w:sz="24" w:space="0" w:color="002A3F"/>
        <w:left w:val="single" w:sz="24" w:space="0" w:color="002A3F"/>
        <w:bottom w:val="single" w:sz="24" w:space="0" w:color="002A3F"/>
        <w:right w:val="single" w:sz="24" w:space="0" w:color="002A3F"/>
      </w:pBdr>
      <w:shd w:val="clear" w:color="auto" w:fill="002A3F"/>
      <w:spacing w:before="360" w:after="0"/>
      <w:ind w:left="-1440" w:firstLine="1440"/>
      <w:outlineLvl w:val="0"/>
    </w:pPr>
    <w:rPr>
      <w:b/>
      <w:bCs/>
      <w:caps/>
      <w:color w:val="FFFFFF" w:themeColor="background1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60A"/>
    <w:pPr>
      <w:pBdr>
        <w:bottom w:val="single" w:sz="24" w:space="0" w:color="218099"/>
      </w:pBdr>
      <w:spacing w:after="0"/>
      <w:outlineLvl w:val="1"/>
    </w:pPr>
    <w:rPr>
      <w:b/>
      <w:caps/>
      <w:color w:val="000000" w:themeColor="text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60A"/>
    <w:pPr>
      <w:spacing w:before="300" w:after="0"/>
      <w:outlineLvl w:val="2"/>
    </w:pPr>
    <w:rPr>
      <w:b/>
      <w:caps/>
      <w:color w:val="4F81BD"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D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1D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basedOn w:val="Quote"/>
    <w:next w:val="Normal"/>
    <w:link w:val="NoSpacingChar"/>
    <w:uiPriority w:val="1"/>
    <w:rsid w:val="00907B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before="0" w:after="0" w:line="240" w:lineRule="auto"/>
    </w:pPr>
    <w:rPr>
      <w:rFonts w:ascii="Courier New" w:hAnsi="Courier New"/>
      <w:i w:val="0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907BC2"/>
    <w:rPr>
      <w:rFonts w:ascii="Courier New" w:hAnsi="Courier New"/>
      <w:iCs/>
      <w:sz w:val="20"/>
      <w:szCs w:val="20"/>
      <w:shd w:val="pct10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1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A36643"/>
    <w:pPr>
      <w:spacing w:after="0" w:line="240" w:lineRule="auto"/>
    </w:pPr>
    <w:rPr>
      <w:color w:val="76923C" w:themeColor="accent3" w:themeShade="BF"/>
      <w:lang w:eastAsia="fr-F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A366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A366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366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1">
    <w:name w:val="Medium List 2 Accent 1"/>
    <w:basedOn w:val="TableNormal"/>
    <w:uiPriority w:val="66"/>
    <w:rsid w:val="00A366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8060A"/>
    <w:rPr>
      <w:b/>
      <w:caps/>
      <w:color w:val="000000" w:themeColor="text1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577B57"/>
    <w:rPr>
      <w:color w:val="808080"/>
    </w:rPr>
  </w:style>
  <w:style w:type="table" w:styleId="MediumList2">
    <w:name w:val="Medium List 2"/>
    <w:basedOn w:val="TableNormal"/>
    <w:uiPriority w:val="66"/>
    <w:rsid w:val="007D57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060A"/>
    <w:rPr>
      <w:b/>
      <w:bCs/>
      <w:caps/>
      <w:color w:val="FFFFFF" w:themeColor="background1"/>
      <w:spacing w:val="15"/>
      <w:sz w:val="24"/>
      <w:shd w:val="clear" w:color="auto" w:fill="002A3F"/>
    </w:rPr>
  </w:style>
  <w:style w:type="character" w:customStyle="1" w:styleId="Heading3Char">
    <w:name w:val="Heading 3 Char"/>
    <w:basedOn w:val="DefaultParagraphFont"/>
    <w:link w:val="Heading3"/>
    <w:uiPriority w:val="9"/>
    <w:rsid w:val="00D8060A"/>
    <w:rPr>
      <w:b/>
      <w:caps/>
      <w:color w:val="4F81BD"/>
      <w:spacing w:val="15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D01"/>
    <w:rPr>
      <w:caps/>
      <w:color w:val="595959" w:themeColor="text1" w:themeTint="A6"/>
      <w:spacing w:val="1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7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FF"/>
  </w:style>
  <w:style w:type="paragraph" w:styleId="Footer">
    <w:name w:val="footer"/>
    <w:basedOn w:val="Normal"/>
    <w:link w:val="FooterChar"/>
    <w:uiPriority w:val="99"/>
    <w:unhideWhenUsed/>
    <w:rsid w:val="008E7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FF"/>
  </w:style>
  <w:style w:type="paragraph" w:styleId="TOCHeading">
    <w:name w:val="TOC Heading"/>
    <w:basedOn w:val="Heading1"/>
    <w:next w:val="Normal"/>
    <w:uiPriority w:val="39"/>
    <w:unhideWhenUsed/>
    <w:qFormat/>
    <w:rsid w:val="00EB1D0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A5917"/>
    <w:pPr>
      <w:spacing w:before="0" w:after="0"/>
      <w:ind w:left="200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893969"/>
    <w:pPr>
      <w:spacing w:before="120" w:after="120"/>
    </w:pPr>
    <w:rPr>
      <w:b/>
      <w:bCs/>
      <w:caps/>
    </w:rPr>
  </w:style>
  <w:style w:type="character" w:styleId="Hyperlink">
    <w:name w:val="Hyperlink"/>
    <w:basedOn w:val="DefaultParagraphFont"/>
    <w:uiPriority w:val="99"/>
    <w:unhideWhenUsed/>
    <w:rsid w:val="008939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2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0A2D4B"/>
    <w:pPr>
      <w:spacing w:after="0" w:line="240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outset" w:sz="6" w:space="0" w:color="auto"/>
        <w:right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</w:style>
  <w:style w:type="character" w:customStyle="1" w:styleId="Heading4Char">
    <w:name w:val="Heading 4 Char"/>
    <w:basedOn w:val="DefaultParagraphFont"/>
    <w:link w:val="Heading4"/>
    <w:uiPriority w:val="9"/>
    <w:rsid w:val="00EB1D0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B1D0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0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0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1D0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1D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D01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EB1D01"/>
    <w:rPr>
      <w:b/>
      <w:bCs/>
    </w:rPr>
  </w:style>
  <w:style w:type="character" w:styleId="Emphasis">
    <w:name w:val="Emphasis"/>
    <w:uiPriority w:val="20"/>
    <w:qFormat/>
    <w:rsid w:val="00EB1D01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EB1D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1D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1D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0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B1D0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B1D0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B1D0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B1D0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B1D01"/>
    <w:rPr>
      <w:b/>
      <w:bCs/>
      <w:i/>
      <w:iCs/>
      <w:spacing w:val="9"/>
    </w:rPr>
  </w:style>
  <w:style w:type="paragraph" w:styleId="TOC3">
    <w:name w:val="toc 3"/>
    <w:basedOn w:val="Normal"/>
    <w:next w:val="Normal"/>
    <w:autoRedefine/>
    <w:uiPriority w:val="39"/>
    <w:unhideWhenUsed/>
    <w:rsid w:val="00DA5917"/>
    <w:pPr>
      <w:spacing w:before="0" w:after="0"/>
      <w:ind w:left="400"/>
    </w:pPr>
    <w:rPr>
      <w:i/>
      <w:iCs/>
    </w:rPr>
  </w:style>
  <w:style w:type="paragraph" w:customStyle="1" w:styleId="mtiTableMatires">
    <w:name w:val="mti_Table_Matières"/>
    <w:qFormat/>
    <w:rsid w:val="00D8060A"/>
    <w:pPr>
      <w:pageBreakBefore/>
      <w:jc w:val="center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23EE"/>
    <w:pPr>
      <w:spacing w:before="0" w:after="0"/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423EE"/>
    <w:pPr>
      <w:spacing w:before="0" w:after="0"/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423EE"/>
    <w:pPr>
      <w:spacing w:before="0" w:after="0"/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423EE"/>
    <w:pPr>
      <w:spacing w:before="0" w:after="0"/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423EE"/>
    <w:pPr>
      <w:spacing w:before="0" w:after="0"/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423EE"/>
    <w:pPr>
      <w:spacing w:before="0" w:after="0"/>
      <w:ind w:left="1600"/>
    </w:pPr>
    <w:rPr>
      <w:sz w:val="18"/>
      <w:szCs w:val="18"/>
    </w:rPr>
  </w:style>
  <w:style w:type="paragraph" w:customStyle="1" w:styleId="mtitexte">
    <w:name w:val="mti_texte"/>
    <w:qFormat/>
    <w:rsid w:val="00C04210"/>
    <w:rPr>
      <w:rFonts w:cs="Arial"/>
      <w:color w:val="000000"/>
      <w:szCs w:val="20"/>
      <w:shd w:val="clear" w:color="auto" w:fill="FFFFFF"/>
      <w:lang w:val="en-US"/>
    </w:rPr>
  </w:style>
  <w:style w:type="paragraph" w:customStyle="1" w:styleId="mtitextenumr">
    <w:name w:val="mti_texte_énuméré"/>
    <w:qFormat/>
    <w:rsid w:val="00C04210"/>
    <w:pPr>
      <w:numPr>
        <w:numId w:val="4"/>
      </w:numPr>
      <w:spacing w:before="240" w:after="240" w:line="240" w:lineRule="auto"/>
      <w:ind w:left="714" w:hanging="357"/>
    </w:pPr>
    <w:rPr>
      <w:rFonts w:cs="Arial"/>
      <w:color w:val="000000"/>
      <w:szCs w:val="20"/>
      <w:shd w:val="clear" w:color="auto" w:fill="FFFFFF"/>
      <w:lang w:val="en-US"/>
    </w:rPr>
  </w:style>
  <w:style w:type="paragraph" w:customStyle="1" w:styleId="mtitextenumrniveau2">
    <w:name w:val="mti_texte_énuméré_niveau_2"/>
    <w:qFormat/>
    <w:rsid w:val="00C04210"/>
    <w:pPr>
      <w:numPr>
        <w:ilvl w:val="1"/>
        <w:numId w:val="6"/>
      </w:numPr>
      <w:spacing w:before="60" w:after="60" w:line="240" w:lineRule="auto"/>
      <w:ind w:left="1434" w:hanging="357"/>
    </w:pPr>
    <w:rPr>
      <w:rFonts w:cs="Arial"/>
      <w:color w:val="000000"/>
      <w:szCs w:val="20"/>
      <w:shd w:val="clear" w:color="auto" w:fill="FFFFFF"/>
      <w:lang w:val="en-US"/>
    </w:rPr>
  </w:style>
  <w:style w:type="paragraph" w:customStyle="1" w:styleId="mticodesource">
    <w:name w:val="mti_code_source"/>
    <w:basedOn w:val="NoSpacing"/>
    <w:qFormat/>
    <w:rsid w:val="0053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ionElf\Documents\MTI\2014_WORD_MODELE_MTI_301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178540-A473-42B2-9E63-6C27D9F4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2014_WORD_MODELE_MTI_301013.dotx</Template>
  <TotalTime>52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de Suivi </vt:lpstr>
      <vt:lpstr>TITRE DU DOCUMENT</vt:lpstr>
    </vt:vector>
  </TitlesOfParts>
  <Company>MTI - EPITA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Suivi </dc:title>
  <dc:subject/>
  <dc:creator>Julien DUBOIS, Arnaud DHENIN, Nicolas FAURE, Kevin WASER</dc:creator>
  <cp:keywords>PLIC-LEAP-MOTION-OCULUS-RIFT-ESCAPE-SUVI </cp:keywords>
  <dc:description>1.0</dc:description>
  <cp:lastModifiedBy>waser_k</cp:lastModifiedBy>
  <cp:revision>114</cp:revision>
  <cp:lastPrinted>2015-02-17T17:04:00Z</cp:lastPrinted>
  <dcterms:created xsi:type="dcterms:W3CDTF">2015-02-16T12:48:00Z</dcterms:created>
  <dcterms:modified xsi:type="dcterms:W3CDTF">2015-02-17T17:04:00Z</dcterms:modified>
</cp:coreProperties>
</file>